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1CC07" w14:textId="342F4AE5" w:rsidR="00242198" w:rsidRPr="003A636B" w:rsidRDefault="00D42442" w:rsidP="00A816CD">
      <w:pPr>
        <w:ind w:left="4956" w:firstLine="708"/>
        <w:rPr>
          <w:b w:val="0"/>
        </w:rPr>
      </w:pPr>
      <w:r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364F" wp14:editId="5DB2ECB2">
                <wp:simplePos x="0" y="0"/>
                <wp:positionH relativeFrom="column">
                  <wp:posOffset>-71755</wp:posOffset>
                </wp:positionH>
                <wp:positionV relativeFrom="paragraph">
                  <wp:posOffset>-87630</wp:posOffset>
                </wp:positionV>
                <wp:extent cx="2444115" cy="500380"/>
                <wp:effectExtent l="4445" t="1270" r="0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1A59C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2C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Praxis für Osteopathie</w:t>
                            </w:r>
                          </w:p>
                          <w:p w14:paraId="6D4B1541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Victoria Ott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636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-6.9pt;width:192.45pt;height:39.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" stroked="f">
                <v:textbox style="mso-fit-shape-to-text:t">
                  <w:txbxContent>
                    <w:p w14:paraId="0E51A59C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2CDF">
                        <w:rPr>
                          <w:rFonts w:ascii="Arial" w:hAnsi="Arial" w:cs="Arial"/>
                          <w:sz w:val="28"/>
                          <w:szCs w:val="28"/>
                        </w:rPr>
                        <w:t>Praxis für Osteopathie</w:t>
                      </w:r>
                    </w:p>
                    <w:p w14:paraId="6D4B1541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Victoria Ott</w:t>
                      </w:r>
                    </w:p>
                  </w:txbxContent>
                </v:textbox>
              </v:shape>
            </w:pict>
          </mc:Fallback>
        </mc:AlternateConten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4B5CEF80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5F44CA">
        <w:rPr>
          <w:rFonts w:ascii="Arial" w:hAnsi="Arial" w:cs="Arial"/>
          <w:b w:val="0"/>
          <w:sz w:val="18"/>
          <w:szCs w:val="18"/>
        </w:rPr>
        <w:t>07150/ xxxxxxxx</w:t>
      </w:r>
    </w:p>
    <w:p w14:paraId="475CDBDD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3748E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506B895F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4881E46B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3A24ADB8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2C29454F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BIC     SOLA DE S1 LBG</w:t>
      </w:r>
    </w:p>
    <w:p w14:paraId="4654BCE5" w14:textId="77777777" w:rsidR="001A35E2" w:rsidRPr="009A44FF" w:rsidRDefault="001A35E2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3BDF64D3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042BBF02" w14:textId="77777777" w:rsidR="00FD64D0" w:rsidRPr="003A636B" w:rsidRDefault="00FA4E08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Victoria Ott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Seestraße 2</w:t>
      </w:r>
      <w:r w:rsidR="00D30083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71282 Hemmingen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5F44CA">
        <w:rPr>
          <w:rFonts w:ascii="Arial" w:hAnsi="Arial" w:cs="Arial"/>
          <w:sz w:val="16"/>
          <w:szCs w:val="16"/>
        </w:rPr>
        <w:t xml:space="preserve">                </w:t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D4B66BA" w14:textId="692D5967" w:rsidR="001F2CDF" w:rsidRPr="003D6B0E" w:rsidRDefault="00D42442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1E1298" wp14:editId="761D9D6D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377440" cy="0"/>
                <wp:effectExtent l="11430" t="12700" r="24130" b="254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97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1pt;margin-top:2pt;width:18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"/>
            </w:pict>
          </mc:Fallback>
        </mc:AlternateContent>
      </w:r>
      <w:r w:rsidR="00333E6B">
        <w:rPr>
          <w:rFonts w:ascii="Arial" w:hAnsi="Arial" w:cs="Arial"/>
          <w:b w:val="0"/>
          <w:sz w:val="18"/>
          <w:szCs w:val="18"/>
        </w:rPr>
        <w:t>70424/ 00006</w:t>
      </w:r>
    </w:p>
    <w:p w14:paraId="44FC4590" w14:textId="77777777" w:rsidR="00242198" w:rsidRPr="002E2CDF" w:rsidRDefault="009A3C8D" w:rsidP="00C10314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{salutation}</w:t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</w:p>
    <w:p w14:paraId="1D058526" w14:textId="77777777" w:rsidR="00D66885" w:rsidRPr="003C096D" w:rsidRDefault="009A3C8D" w:rsidP="00D26241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{first_name} {last_name}</w:t>
      </w:r>
      <w:r w:rsidR="0050027F" w:rsidRPr="003C096D">
        <w:rPr>
          <w:rFonts w:ascii="Arial" w:hAnsi="Arial" w:cs="Arial"/>
          <w:b w:val="0"/>
        </w:rPr>
        <w:tab/>
      </w:r>
    </w:p>
    <w:p w14:paraId="77D1C27E" w14:textId="77777777" w:rsidR="00D66885" w:rsidRPr="003C096D" w:rsidRDefault="009A3C8D" w:rsidP="00704512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{street}</w:t>
      </w:r>
    </w:p>
    <w:p w14:paraId="451F44BF" w14:textId="77777777" w:rsidR="00916BAD" w:rsidRPr="003C096D" w:rsidRDefault="00916BAD" w:rsidP="00704512">
      <w:pPr>
        <w:rPr>
          <w:b w:val="0"/>
          <w:sz w:val="14"/>
          <w:szCs w:val="14"/>
        </w:rPr>
      </w:pPr>
    </w:p>
    <w:p w14:paraId="5B9D3FA8" w14:textId="14DA3E97" w:rsidR="00F61444" w:rsidRPr="00704512" w:rsidRDefault="007D5D00" w:rsidP="00704512">
      <w:pPr>
        <w:rPr>
          <w:b w:val="0"/>
        </w:rPr>
      </w:pPr>
      <w:r>
        <w:rPr>
          <w:rFonts w:ascii="Arial" w:hAnsi="Arial" w:cs="Arial"/>
        </w:rPr>
        <w:t>{postal} {city}</w:t>
      </w:r>
    </w:p>
    <w:p w14:paraId="3A9FFBEE" w14:textId="77777777" w:rsidR="00F61444" w:rsidRDefault="00F61444" w:rsidP="00704512"/>
    <w:p w14:paraId="2690A285" w14:textId="77777777" w:rsidR="00665075" w:rsidRDefault="00665075" w:rsidP="00704512"/>
    <w:p w14:paraId="15B77F9E" w14:textId="77777777" w:rsidR="006C056C" w:rsidRDefault="006C056C" w:rsidP="00704512"/>
    <w:p w14:paraId="3BA785D3" w14:textId="77777777" w:rsidR="00242198" w:rsidRDefault="00242198" w:rsidP="00704512"/>
    <w:p w14:paraId="24C5B6B0" w14:textId="77777777" w:rsidR="00EF5201" w:rsidRDefault="00EF5201" w:rsidP="00704512"/>
    <w:p w14:paraId="4FFE38E8" w14:textId="75C8B754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>Rechnung Nr.</w:t>
      </w:r>
      <w:r w:rsidR="00C64F7C">
        <w:rPr>
          <w:rFonts w:ascii="Arial" w:hAnsi="Arial" w:cs="Arial"/>
          <w:sz w:val="22"/>
          <w:szCs w:val="22"/>
        </w:rPr>
        <w:t xml:space="preserve"> 2015 - ABC</w:t>
      </w:r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5F44CA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3C096D">
        <w:rPr>
          <w:rFonts w:ascii="Arial" w:hAnsi="Arial" w:cs="Arial"/>
          <w:b w:val="0"/>
          <w:sz w:val="22"/>
          <w:szCs w:val="22"/>
        </w:rPr>
        <w:t>,</w:t>
      </w:r>
      <w:r w:rsidR="00EA3F53">
        <w:rPr>
          <w:rFonts w:ascii="Arial" w:hAnsi="Arial" w:cs="Arial"/>
          <w:b w:val="0"/>
          <w:sz w:val="22"/>
          <w:szCs w:val="22"/>
        </w:rPr>
        <w:t xml:space="preserve"> {date}</w:t>
      </w:r>
      <w:bookmarkStart w:id="0" w:name="_GoBack"/>
      <w:bookmarkEnd w:id="0"/>
    </w:p>
    <w:p w14:paraId="66D9F43F" w14:textId="77777777" w:rsidR="00F61444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527BF82A" w14:textId="77777777" w:rsidR="00EF5201" w:rsidRPr="0058207F" w:rsidRDefault="00EF5201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78EC56F2" w14:textId="2BDD704C" w:rsidR="00B54B01" w:rsidRDefault="000563AB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{full_salutation},</w:t>
      </w:r>
    </w:p>
    <w:p w14:paraId="1DD06D24" w14:textId="77777777" w:rsidR="00EF5201" w:rsidRPr="00EF5201" w:rsidRDefault="00B54B01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 </w:t>
      </w:r>
    </w:p>
    <w:p w14:paraId="5FF7AEDB" w14:textId="463E2725" w:rsidR="00EF5201" w:rsidRDefault="00EF5201" w:rsidP="00EF5201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für die bei Ihnen am </w:t>
      </w:r>
      <w:r w:rsidR="00C3074C">
        <w:rPr>
          <w:rFonts w:ascii="Arial" w:hAnsi="Arial" w:cs="Arial"/>
          <w:b w:val="0"/>
          <w:sz w:val="22"/>
          <w:szCs w:val="22"/>
        </w:rPr>
        <w:t>{treatment_date}</w:t>
      </w:r>
      <w:r w:rsidR="00A16F7A">
        <w:rPr>
          <w:rFonts w:ascii="Arial" w:hAnsi="Arial" w:cs="Arial"/>
          <w:b w:val="0"/>
          <w:sz w:val="22"/>
          <w:szCs w:val="22"/>
        </w:rPr>
        <w:t xml:space="preserve"> {treatments}</w:t>
      </w:r>
      <w:r w:rsidR="005F44CA">
        <w:rPr>
          <w:rFonts w:ascii="Arial" w:hAnsi="Arial" w:cs="Arial"/>
          <w:b w:val="0"/>
          <w:sz w:val="22"/>
          <w:szCs w:val="22"/>
        </w:rPr>
        <w:t xml:space="preserve"> </w:t>
      </w:r>
      <w:r w:rsidR="00B54B01">
        <w:rPr>
          <w:rFonts w:ascii="Arial" w:hAnsi="Arial" w:cs="Arial"/>
          <w:b w:val="0"/>
          <w:sz w:val="22"/>
          <w:szCs w:val="22"/>
        </w:rPr>
        <w:t xml:space="preserve">erlaube ich mir </w:t>
      </w:r>
      <w:r w:rsidR="00B54B01" w:rsidRPr="00841C66">
        <w:rPr>
          <w:rFonts w:ascii="Arial" w:hAnsi="Arial" w:cs="Arial"/>
          <w:b w:val="0"/>
          <w:sz w:val="22"/>
          <w:szCs w:val="22"/>
        </w:rPr>
        <w:t xml:space="preserve">Ihnen </w:t>
      </w:r>
      <w:r w:rsidR="00841C66" w:rsidRPr="00841C66">
        <w:rPr>
          <w:rFonts w:ascii="Arial" w:hAnsi="Arial" w:cs="Arial"/>
          <w:b w:val="0"/>
          <w:sz w:val="22"/>
          <w:szCs w:val="22"/>
        </w:rPr>
        <w:t>{invoice_amount}</w:t>
      </w:r>
      <w:r w:rsidRPr="00841C66">
        <w:rPr>
          <w:rFonts w:ascii="Arial" w:hAnsi="Arial" w:cs="Arial"/>
          <w:b w:val="0"/>
          <w:sz w:val="22"/>
          <w:szCs w:val="22"/>
        </w:rPr>
        <w:t xml:space="preserve"> €</w:t>
      </w:r>
      <w:r w:rsidRPr="00EF5201">
        <w:rPr>
          <w:rFonts w:ascii="Arial" w:hAnsi="Arial" w:cs="Arial"/>
          <w:b w:val="0"/>
          <w:sz w:val="22"/>
          <w:szCs w:val="22"/>
        </w:rPr>
        <w:t xml:space="preserve"> zu berechnen.</w:t>
      </w:r>
    </w:p>
    <w:p w14:paraId="3BFBEAEA" w14:textId="77777777" w:rsidR="00457C0C" w:rsidRPr="00EF5201" w:rsidRDefault="00457C0C" w:rsidP="00704512">
      <w:pPr>
        <w:rPr>
          <w:rFonts w:ascii="Arial" w:hAnsi="Arial" w:cs="Arial"/>
          <w:b w:val="0"/>
          <w:sz w:val="22"/>
          <w:szCs w:val="22"/>
        </w:rPr>
      </w:pPr>
    </w:p>
    <w:p w14:paraId="4A6FE74D" w14:textId="77777777" w:rsidR="00866D07" w:rsidRPr="00EF5201" w:rsidRDefault="00676371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EndPr/>
        <w:sdtContent>
          <w:r w:rsidR="00944056" w:rsidRPr="00EF5201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</w:p>
    <w:p w14:paraId="42095C13" w14:textId="77777777" w:rsidR="00EF5201" w:rsidRP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7C1E1C57" w14:textId="77777777" w:rsidR="00EF5201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2A3234D6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6321B9B3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1FDDFE91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227BC1CA" w14:textId="77777777" w:rsidR="006E40F5" w:rsidRPr="00EF5201" w:rsidRDefault="00FA4E08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EF5201" w:rsidSect="00665075">
      <w:headerReference w:type="default" r:id="rId7"/>
      <w:footerReference w:type="default" r:id="rId8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4ED3D" w14:textId="77777777" w:rsidR="00676371" w:rsidRDefault="00676371" w:rsidP="00704512">
      <w:r>
        <w:separator/>
      </w:r>
    </w:p>
  </w:endnote>
  <w:endnote w:type="continuationSeparator" w:id="0">
    <w:p w14:paraId="10A816F3" w14:textId="77777777" w:rsidR="00676371" w:rsidRDefault="00676371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71079" w14:textId="77777777" w:rsidR="000563AB" w:rsidRPr="00060C69" w:rsidRDefault="000563AB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>Die von mir erbrachte Leistung ist gemäß dem UStG $4 Nr 14 von der Umsatzsteuer befreit.</w:t>
    </w:r>
  </w:p>
  <w:p w14:paraId="2B7FA1D6" w14:textId="77777777" w:rsidR="000563AB" w:rsidRPr="00F60F47" w:rsidRDefault="000563AB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8CBE4" w14:textId="77777777" w:rsidR="00676371" w:rsidRDefault="00676371" w:rsidP="00704512">
      <w:r>
        <w:separator/>
      </w:r>
    </w:p>
  </w:footnote>
  <w:footnote w:type="continuationSeparator" w:id="0">
    <w:p w14:paraId="4BF0C423" w14:textId="77777777" w:rsidR="00676371" w:rsidRDefault="00676371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C7344" w14:textId="3CDAF68E" w:rsidR="000563AB" w:rsidRDefault="000563A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9182509" wp14:editId="134AEFB7">
              <wp:simplePos x="0" y="0"/>
              <wp:positionH relativeFrom="column">
                <wp:posOffset>-720090</wp:posOffset>
              </wp:positionH>
              <wp:positionV relativeFrom="paragraph">
                <wp:posOffset>3294380</wp:posOffset>
              </wp:positionV>
              <wp:extent cx="72390" cy="6985"/>
              <wp:effectExtent l="3810" t="508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6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640E2" w14:textId="77777777" w:rsidR="000563AB" w:rsidRDefault="000563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1825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56.7pt;margin-top:259.4pt;width:5.7pt;height: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">
              <v:textbox>
                <w:txbxContent>
                  <w:p w14:paraId="601640E2" w14:textId="77777777" w:rsidR="000563AB" w:rsidRDefault="000563AB"/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25"/>
    <w:rsid w:val="00003819"/>
    <w:rsid w:val="0000451D"/>
    <w:rsid w:val="0001026B"/>
    <w:rsid w:val="000103EA"/>
    <w:rsid w:val="00010CB3"/>
    <w:rsid w:val="000131DF"/>
    <w:rsid w:val="00013697"/>
    <w:rsid w:val="00014278"/>
    <w:rsid w:val="00015076"/>
    <w:rsid w:val="00015BAC"/>
    <w:rsid w:val="00025DFE"/>
    <w:rsid w:val="00034A35"/>
    <w:rsid w:val="00036B47"/>
    <w:rsid w:val="00042D91"/>
    <w:rsid w:val="0004500C"/>
    <w:rsid w:val="000461CF"/>
    <w:rsid w:val="000513A1"/>
    <w:rsid w:val="00054C1F"/>
    <w:rsid w:val="00054ED5"/>
    <w:rsid w:val="000563AB"/>
    <w:rsid w:val="00056D24"/>
    <w:rsid w:val="0006025A"/>
    <w:rsid w:val="0006071F"/>
    <w:rsid w:val="00060C69"/>
    <w:rsid w:val="00062A94"/>
    <w:rsid w:val="000658CC"/>
    <w:rsid w:val="00065B34"/>
    <w:rsid w:val="000665A2"/>
    <w:rsid w:val="00070705"/>
    <w:rsid w:val="00071C1C"/>
    <w:rsid w:val="00071CB5"/>
    <w:rsid w:val="00071F69"/>
    <w:rsid w:val="000815D0"/>
    <w:rsid w:val="00081C58"/>
    <w:rsid w:val="00085F41"/>
    <w:rsid w:val="000861D4"/>
    <w:rsid w:val="00091852"/>
    <w:rsid w:val="000972CA"/>
    <w:rsid w:val="000A22B0"/>
    <w:rsid w:val="000A22D4"/>
    <w:rsid w:val="000C336B"/>
    <w:rsid w:val="000C3390"/>
    <w:rsid w:val="000C762F"/>
    <w:rsid w:val="000D19D5"/>
    <w:rsid w:val="000D7267"/>
    <w:rsid w:val="000F2B7D"/>
    <w:rsid w:val="000F7BF5"/>
    <w:rsid w:val="000F7C4C"/>
    <w:rsid w:val="0010019D"/>
    <w:rsid w:val="001024B5"/>
    <w:rsid w:val="001028C3"/>
    <w:rsid w:val="00105AD4"/>
    <w:rsid w:val="00112AA5"/>
    <w:rsid w:val="00113CC8"/>
    <w:rsid w:val="00114A42"/>
    <w:rsid w:val="0011603D"/>
    <w:rsid w:val="001206B9"/>
    <w:rsid w:val="00123A5C"/>
    <w:rsid w:val="001270F1"/>
    <w:rsid w:val="00127943"/>
    <w:rsid w:val="001308AF"/>
    <w:rsid w:val="00131176"/>
    <w:rsid w:val="001371BA"/>
    <w:rsid w:val="001377FA"/>
    <w:rsid w:val="00142951"/>
    <w:rsid w:val="0014651D"/>
    <w:rsid w:val="00155A78"/>
    <w:rsid w:val="001571DF"/>
    <w:rsid w:val="00157AFE"/>
    <w:rsid w:val="001639FE"/>
    <w:rsid w:val="00165951"/>
    <w:rsid w:val="00167F8D"/>
    <w:rsid w:val="001730F6"/>
    <w:rsid w:val="00174B0D"/>
    <w:rsid w:val="00176714"/>
    <w:rsid w:val="00177B13"/>
    <w:rsid w:val="00183EBE"/>
    <w:rsid w:val="00186626"/>
    <w:rsid w:val="0019252C"/>
    <w:rsid w:val="00193DD8"/>
    <w:rsid w:val="00194939"/>
    <w:rsid w:val="00197985"/>
    <w:rsid w:val="001A35E2"/>
    <w:rsid w:val="001B5356"/>
    <w:rsid w:val="001C09E0"/>
    <w:rsid w:val="001C21A8"/>
    <w:rsid w:val="001C487D"/>
    <w:rsid w:val="001C4E5D"/>
    <w:rsid w:val="001C5D77"/>
    <w:rsid w:val="001D023C"/>
    <w:rsid w:val="001D7922"/>
    <w:rsid w:val="001E2855"/>
    <w:rsid w:val="001E336C"/>
    <w:rsid w:val="001E4145"/>
    <w:rsid w:val="001F283C"/>
    <w:rsid w:val="001F2CDF"/>
    <w:rsid w:val="001F4D51"/>
    <w:rsid w:val="001F6203"/>
    <w:rsid w:val="00204816"/>
    <w:rsid w:val="0020491D"/>
    <w:rsid w:val="0020647C"/>
    <w:rsid w:val="00206C42"/>
    <w:rsid w:val="00210ECA"/>
    <w:rsid w:val="00211866"/>
    <w:rsid w:val="00212D1C"/>
    <w:rsid w:val="00220A2D"/>
    <w:rsid w:val="00227C2E"/>
    <w:rsid w:val="00232727"/>
    <w:rsid w:val="002404C1"/>
    <w:rsid w:val="00242198"/>
    <w:rsid w:val="002452E4"/>
    <w:rsid w:val="002531A0"/>
    <w:rsid w:val="002577A2"/>
    <w:rsid w:val="0026198A"/>
    <w:rsid w:val="00261A72"/>
    <w:rsid w:val="0026627D"/>
    <w:rsid w:val="00270013"/>
    <w:rsid w:val="0027305A"/>
    <w:rsid w:val="002766C1"/>
    <w:rsid w:val="00286AAA"/>
    <w:rsid w:val="00290EDE"/>
    <w:rsid w:val="002A62B1"/>
    <w:rsid w:val="002A7971"/>
    <w:rsid w:val="002C0A29"/>
    <w:rsid w:val="002C122A"/>
    <w:rsid w:val="002C4BD5"/>
    <w:rsid w:val="002C7A43"/>
    <w:rsid w:val="002C7FA0"/>
    <w:rsid w:val="002D106F"/>
    <w:rsid w:val="002D3799"/>
    <w:rsid w:val="002D4E4F"/>
    <w:rsid w:val="002D7214"/>
    <w:rsid w:val="002D7A06"/>
    <w:rsid w:val="002E2CDF"/>
    <w:rsid w:val="002F1AAD"/>
    <w:rsid w:val="002F2E1E"/>
    <w:rsid w:val="002F3851"/>
    <w:rsid w:val="002F77DB"/>
    <w:rsid w:val="00300FD9"/>
    <w:rsid w:val="00302998"/>
    <w:rsid w:val="00305F34"/>
    <w:rsid w:val="003073BE"/>
    <w:rsid w:val="00312231"/>
    <w:rsid w:val="00313BA0"/>
    <w:rsid w:val="00323B2A"/>
    <w:rsid w:val="00326E31"/>
    <w:rsid w:val="00331153"/>
    <w:rsid w:val="00333E6B"/>
    <w:rsid w:val="00336AE7"/>
    <w:rsid w:val="00340410"/>
    <w:rsid w:val="003439AE"/>
    <w:rsid w:val="00344205"/>
    <w:rsid w:val="00350671"/>
    <w:rsid w:val="00361AFA"/>
    <w:rsid w:val="00363275"/>
    <w:rsid w:val="0036434A"/>
    <w:rsid w:val="003646C1"/>
    <w:rsid w:val="003748E5"/>
    <w:rsid w:val="0037645D"/>
    <w:rsid w:val="003823D9"/>
    <w:rsid w:val="003841AF"/>
    <w:rsid w:val="00387D8E"/>
    <w:rsid w:val="003909E3"/>
    <w:rsid w:val="00394BE6"/>
    <w:rsid w:val="003A6005"/>
    <w:rsid w:val="003A636B"/>
    <w:rsid w:val="003B03E5"/>
    <w:rsid w:val="003B17EB"/>
    <w:rsid w:val="003B7266"/>
    <w:rsid w:val="003C02E8"/>
    <w:rsid w:val="003C0538"/>
    <w:rsid w:val="003C096D"/>
    <w:rsid w:val="003C253E"/>
    <w:rsid w:val="003D3B16"/>
    <w:rsid w:val="003D5972"/>
    <w:rsid w:val="003D5E69"/>
    <w:rsid w:val="003D6B0E"/>
    <w:rsid w:val="003E569F"/>
    <w:rsid w:val="003F082F"/>
    <w:rsid w:val="003F2069"/>
    <w:rsid w:val="003F70C9"/>
    <w:rsid w:val="00401381"/>
    <w:rsid w:val="00404491"/>
    <w:rsid w:val="004045A4"/>
    <w:rsid w:val="00405429"/>
    <w:rsid w:val="00412FC4"/>
    <w:rsid w:val="00416AA5"/>
    <w:rsid w:val="00421B0F"/>
    <w:rsid w:val="00430ECE"/>
    <w:rsid w:val="0043177C"/>
    <w:rsid w:val="00431EFA"/>
    <w:rsid w:val="004363F8"/>
    <w:rsid w:val="004422DA"/>
    <w:rsid w:val="00445B3D"/>
    <w:rsid w:val="00455AAC"/>
    <w:rsid w:val="00457C0C"/>
    <w:rsid w:val="00464AA0"/>
    <w:rsid w:val="004747DB"/>
    <w:rsid w:val="00476D44"/>
    <w:rsid w:val="00486116"/>
    <w:rsid w:val="00496EE5"/>
    <w:rsid w:val="00497B15"/>
    <w:rsid w:val="00497D31"/>
    <w:rsid w:val="004A016B"/>
    <w:rsid w:val="004A7DA2"/>
    <w:rsid w:val="004B1320"/>
    <w:rsid w:val="004B32BF"/>
    <w:rsid w:val="004B3EF3"/>
    <w:rsid w:val="004B787F"/>
    <w:rsid w:val="004C30DA"/>
    <w:rsid w:val="004C3F85"/>
    <w:rsid w:val="004C5991"/>
    <w:rsid w:val="004D38F4"/>
    <w:rsid w:val="004D4264"/>
    <w:rsid w:val="004D61F2"/>
    <w:rsid w:val="004D6929"/>
    <w:rsid w:val="004E119F"/>
    <w:rsid w:val="004E16B4"/>
    <w:rsid w:val="004E307C"/>
    <w:rsid w:val="004F077E"/>
    <w:rsid w:val="004F4625"/>
    <w:rsid w:val="004F527D"/>
    <w:rsid w:val="004F5F28"/>
    <w:rsid w:val="004F68ED"/>
    <w:rsid w:val="0050027F"/>
    <w:rsid w:val="00502B29"/>
    <w:rsid w:val="00503E7E"/>
    <w:rsid w:val="0050461E"/>
    <w:rsid w:val="005078FD"/>
    <w:rsid w:val="00520B4E"/>
    <w:rsid w:val="005516FB"/>
    <w:rsid w:val="00551901"/>
    <w:rsid w:val="005548EF"/>
    <w:rsid w:val="005712A2"/>
    <w:rsid w:val="0058207F"/>
    <w:rsid w:val="00584490"/>
    <w:rsid w:val="00591299"/>
    <w:rsid w:val="005931CA"/>
    <w:rsid w:val="0059352F"/>
    <w:rsid w:val="00593F96"/>
    <w:rsid w:val="00594537"/>
    <w:rsid w:val="005979F4"/>
    <w:rsid w:val="005A37E6"/>
    <w:rsid w:val="005B0C6A"/>
    <w:rsid w:val="005B7FA9"/>
    <w:rsid w:val="005C3761"/>
    <w:rsid w:val="005C7398"/>
    <w:rsid w:val="005D39CF"/>
    <w:rsid w:val="005D43E5"/>
    <w:rsid w:val="005E0CC0"/>
    <w:rsid w:val="005E258D"/>
    <w:rsid w:val="005E5628"/>
    <w:rsid w:val="005E5970"/>
    <w:rsid w:val="005E5C44"/>
    <w:rsid w:val="005E5EAC"/>
    <w:rsid w:val="005E6016"/>
    <w:rsid w:val="005F4141"/>
    <w:rsid w:val="005F44CA"/>
    <w:rsid w:val="005F5E4B"/>
    <w:rsid w:val="005F6280"/>
    <w:rsid w:val="00601323"/>
    <w:rsid w:val="00601730"/>
    <w:rsid w:val="006017C4"/>
    <w:rsid w:val="0061305C"/>
    <w:rsid w:val="00621914"/>
    <w:rsid w:val="00622DC3"/>
    <w:rsid w:val="006238DD"/>
    <w:rsid w:val="00624D72"/>
    <w:rsid w:val="00627481"/>
    <w:rsid w:val="0063075A"/>
    <w:rsid w:val="00634043"/>
    <w:rsid w:val="006340C3"/>
    <w:rsid w:val="0064340F"/>
    <w:rsid w:val="006436BC"/>
    <w:rsid w:val="006514FC"/>
    <w:rsid w:val="00651A09"/>
    <w:rsid w:val="00660CF2"/>
    <w:rsid w:val="0066104C"/>
    <w:rsid w:val="00664B03"/>
    <w:rsid w:val="00665075"/>
    <w:rsid w:val="006723A1"/>
    <w:rsid w:val="00672A0E"/>
    <w:rsid w:val="0067342A"/>
    <w:rsid w:val="00676371"/>
    <w:rsid w:val="00677894"/>
    <w:rsid w:val="00681247"/>
    <w:rsid w:val="00687EC5"/>
    <w:rsid w:val="006912AE"/>
    <w:rsid w:val="0069292A"/>
    <w:rsid w:val="0069516C"/>
    <w:rsid w:val="006A3899"/>
    <w:rsid w:val="006A69D7"/>
    <w:rsid w:val="006A77A2"/>
    <w:rsid w:val="006B3EB4"/>
    <w:rsid w:val="006B6D55"/>
    <w:rsid w:val="006C056C"/>
    <w:rsid w:val="006D3747"/>
    <w:rsid w:val="006D5657"/>
    <w:rsid w:val="006E101A"/>
    <w:rsid w:val="006E2114"/>
    <w:rsid w:val="006E3B80"/>
    <w:rsid w:val="006E40F5"/>
    <w:rsid w:val="006F03F6"/>
    <w:rsid w:val="006F73F4"/>
    <w:rsid w:val="00700F28"/>
    <w:rsid w:val="00704512"/>
    <w:rsid w:val="0070684E"/>
    <w:rsid w:val="00711636"/>
    <w:rsid w:val="007129C1"/>
    <w:rsid w:val="00724D2F"/>
    <w:rsid w:val="00731FB6"/>
    <w:rsid w:val="00740824"/>
    <w:rsid w:val="007418F1"/>
    <w:rsid w:val="00750C79"/>
    <w:rsid w:val="007512B8"/>
    <w:rsid w:val="00751563"/>
    <w:rsid w:val="00753234"/>
    <w:rsid w:val="007532A9"/>
    <w:rsid w:val="0076168E"/>
    <w:rsid w:val="00781F51"/>
    <w:rsid w:val="0078263D"/>
    <w:rsid w:val="00782E23"/>
    <w:rsid w:val="00794956"/>
    <w:rsid w:val="007A35AE"/>
    <w:rsid w:val="007A4967"/>
    <w:rsid w:val="007B1B05"/>
    <w:rsid w:val="007B5EF0"/>
    <w:rsid w:val="007D5D00"/>
    <w:rsid w:val="007D703C"/>
    <w:rsid w:val="007E0B47"/>
    <w:rsid w:val="007E440F"/>
    <w:rsid w:val="007E4DF0"/>
    <w:rsid w:val="007F0C4B"/>
    <w:rsid w:val="007F12C8"/>
    <w:rsid w:val="007F3720"/>
    <w:rsid w:val="007F7F98"/>
    <w:rsid w:val="0080012F"/>
    <w:rsid w:val="008018C9"/>
    <w:rsid w:val="00823B11"/>
    <w:rsid w:val="00827EDA"/>
    <w:rsid w:val="00831104"/>
    <w:rsid w:val="00834906"/>
    <w:rsid w:val="0083622B"/>
    <w:rsid w:val="00840FBE"/>
    <w:rsid w:val="00841C66"/>
    <w:rsid w:val="00842CA6"/>
    <w:rsid w:val="008455DE"/>
    <w:rsid w:val="00847011"/>
    <w:rsid w:val="00847AE1"/>
    <w:rsid w:val="008550A2"/>
    <w:rsid w:val="00855F41"/>
    <w:rsid w:val="008565CA"/>
    <w:rsid w:val="0086306D"/>
    <w:rsid w:val="008656F5"/>
    <w:rsid w:val="00865835"/>
    <w:rsid w:val="00866D07"/>
    <w:rsid w:val="008738F1"/>
    <w:rsid w:val="008949AD"/>
    <w:rsid w:val="00895FA9"/>
    <w:rsid w:val="008A58F3"/>
    <w:rsid w:val="008A7630"/>
    <w:rsid w:val="008B1831"/>
    <w:rsid w:val="008B28B2"/>
    <w:rsid w:val="008B28F5"/>
    <w:rsid w:val="008B3A41"/>
    <w:rsid w:val="008B5FA7"/>
    <w:rsid w:val="008C1E5C"/>
    <w:rsid w:val="008C3426"/>
    <w:rsid w:val="008C3AC1"/>
    <w:rsid w:val="008C7B19"/>
    <w:rsid w:val="008D2986"/>
    <w:rsid w:val="008D4261"/>
    <w:rsid w:val="008F02B7"/>
    <w:rsid w:val="00900264"/>
    <w:rsid w:val="00902442"/>
    <w:rsid w:val="009028DB"/>
    <w:rsid w:val="00902D7B"/>
    <w:rsid w:val="00905A4F"/>
    <w:rsid w:val="009066B6"/>
    <w:rsid w:val="00912580"/>
    <w:rsid w:val="00912603"/>
    <w:rsid w:val="00916BAD"/>
    <w:rsid w:val="00920FD8"/>
    <w:rsid w:val="00922F6A"/>
    <w:rsid w:val="00923B2F"/>
    <w:rsid w:val="0092565C"/>
    <w:rsid w:val="009303C8"/>
    <w:rsid w:val="00930A5C"/>
    <w:rsid w:val="00937A63"/>
    <w:rsid w:val="00940A28"/>
    <w:rsid w:val="00944056"/>
    <w:rsid w:val="00951211"/>
    <w:rsid w:val="00954D04"/>
    <w:rsid w:val="00960D6E"/>
    <w:rsid w:val="00962697"/>
    <w:rsid w:val="009630A7"/>
    <w:rsid w:val="00966E55"/>
    <w:rsid w:val="00971B53"/>
    <w:rsid w:val="0097595E"/>
    <w:rsid w:val="00985271"/>
    <w:rsid w:val="00987325"/>
    <w:rsid w:val="00987442"/>
    <w:rsid w:val="00993BEC"/>
    <w:rsid w:val="009940EE"/>
    <w:rsid w:val="00995E76"/>
    <w:rsid w:val="009969C5"/>
    <w:rsid w:val="00996A69"/>
    <w:rsid w:val="009A0EB8"/>
    <w:rsid w:val="009A15A6"/>
    <w:rsid w:val="009A2EFA"/>
    <w:rsid w:val="009A3C8D"/>
    <w:rsid w:val="009A44FF"/>
    <w:rsid w:val="009A4B92"/>
    <w:rsid w:val="009A58FB"/>
    <w:rsid w:val="009A707B"/>
    <w:rsid w:val="009A717E"/>
    <w:rsid w:val="009B1188"/>
    <w:rsid w:val="009B3B1A"/>
    <w:rsid w:val="009B4BCD"/>
    <w:rsid w:val="009B5ED5"/>
    <w:rsid w:val="009B6000"/>
    <w:rsid w:val="009B7CA3"/>
    <w:rsid w:val="009C16B1"/>
    <w:rsid w:val="009D1743"/>
    <w:rsid w:val="009D366F"/>
    <w:rsid w:val="009E1626"/>
    <w:rsid w:val="009E1AF6"/>
    <w:rsid w:val="009E1D93"/>
    <w:rsid w:val="009E297B"/>
    <w:rsid w:val="009E2FE7"/>
    <w:rsid w:val="009E3732"/>
    <w:rsid w:val="009E6DC8"/>
    <w:rsid w:val="009E72CF"/>
    <w:rsid w:val="009E79D1"/>
    <w:rsid w:val="009F284C"/>
    <w:rsid w:val="009F2A67"/>
    <w:rsid w:val="009F3E40"/>
    <w:rsid w:val="009F557E"/>
    <w:rsid w:val="009F6FE3"/>
    <w:rsid w:val="00A0570D"/>
    <w:rsid w:val="00A06FEA"/>
    <w:rsid w:val="00A11703"/>
    <w:rsid w:val="00A16DDE"/>
    <w:rsid w:val="00A16F7A"/>
    <w:rsid w:val="00A26CEE"/>
    <w:rsid w:val="00A26DA4"/>
    <w:rsid w:val="00A27B44"/>
    <w:rsid w:val="00A30031"/>
    <w:rsid w:val="00A35E6D"/>
    <w:rsid w:val="00A37670"/>
    <w:rsid w:val="00A410DE"/>
    <w:rsid w:val="00A44508"/>
    <w:rsid w:val="00A448FF"/>
    <w:rsid w:val="00A46794"/>
    <w:rsid w:val="00A53060"/>
    <w:rsid w:val="00A53151"/>
    <w:rsid w:val="00A55895"/>
    <w:rsid w:val="00A5693C"/>
    <w:rsid w:val="00A816CD"/>
    <w:rsid w:val="00A82420"/>
    <w:rsid w:val="00A92012"/>
    <w:rsid w:val="00A939FC"/>
    <w:rsid w:val="00A9462A"/>
    <w:rsid w:val="00AA6D15"/>
    <w:rsid w:val="00AC29D1"/>
    <w:rsid w:val="00AC5B5E"/>
    <w:rsid w:val="00AC5FEC"/>
    <w:rsid w:val="00AD092B"/>
    <w:rsid w:val="00AD0D52"/>
    <w:rsid w:val="00AD51F7"/>
    <w:rsid w:val="00AD6454"/>
    <w:rsid w:val="00AE0977"/>
    <w:rsid w:val="00AF17A5"/>
    <w:rsid w:val="00AF36C6"/>
    <w:rsid w:val="00AF3B58"/>
    <w:rsid w:val="00AF660A"/>
    <w:rsid w:val="00B02515"/>
    <w:rsid w:val="00B02A91"/>
    <w:rsid w:val="00B051CA"/>
    <w:rsid w:val="00B06728"/>
    <w:rsid w:val="00B1068B"/>
    <w:rsid w:val="00B123DC"/>
    <w:rsid w:val="00B20BF8"/>
    <w:rsid w:val="00B2187D"/>
    <w:rsid w:val="00B22636"/>
    <w:rsid w:val="00B22D26"/>
    <w:rsid w:val="00B240FA"/>
    <w:rsid w:val="00B26A79"/>
    <w:rsid w:val="00B272C6"/>
    <w:rsid w:val="00B31868"/>
    <w:rsid w:val="00B34A74"/>
    <w:rsid w:val="00B40B21"/>
    <w:rsid w:val="00B45D86"/>
    <w:rsid w:val="00B46186"/>
    <w:rsid w:val="00B46696"/>
    <w:rsid w:val="00B540B2"/>
    <w:rsid w:val="00B54141"/>
    <w:rsid w:val="00B54255"/>
    <w:rsid w:val="00B54B01"/>
    <w:rsid w:val="00B62902"/>
    <w:rsid w:val="00B636B4"/>
    <w:rsid w:val="00B67F96"/>
    <w:rsid w:val="00B736D4"/>
    <w:rsid w:val="00B766A6"/>
    <w:rsid w:val="00B768A2"/>
    <w:rsid w:val="00B86F1E"/>
    <w:rsid w:val="00B87D1B"/>
    <w:rsid w:val="00B9020A"/>
    <w:rsid w:val="00B94E16"/>
    <w:rsid w:val="00B9775D"/>
    <w:rsid w:val="00BA48A3"/>
    <w:rsid w:val="00BC3B7E"/>
    <w:rsid w:val="00BC3CD1"/>
    <w:rsid w:val="00BC575D"/>
    <w:rsid w:val="00BC6643"/>
    <w:rsid w:val="00BD341B"/>
    <w:rsid w:val="00BD58B1"/>
    <w:rsid w:val="00BD759C"/>
    <w:rsid w:val="00BE19F6"/>
    <w:rsid w:val="00BE7278"/>
    <w:rsid w:val="00BE728B"/>
    <w:rsid w:val="00BF1DEC"/>
    <w:rsid w:val="00BF4271"/>
    <w:rsid w:val="00BF608F"/>
    <w:rsid w:val="00C01D14"/>
    <w:rsid w:val="00C04006"/>
    <w:rsid w:val="00C0669E"/>
    <w:rsid w:val="00C07802"/>
    <w:rsid w:val="00C10314"/>
    <w:rsid w:val="00C119F3"/>
    <w:rsid w:val="00C16B38"/>
    <w:rsid w:val="00C217BA"/>
    <w:rsid w:val="00C228DB"/>
    <w:rsid w:val="00C23C39"/>
    <w:rsid w:val="00C27558"/>
    <w:rsid w:val="00C3036C"/>
    <w:rsid w:val="00C3074C"/>
    <w:rsid w:val="00C34950"/>
    <w:rsid w:val="00C41390"/>
    <w:rsid w:val="00C56BD9"/>
    <w:rsid w:val="00C5731D"/>
    <w:rsid w:val="00C606E9"/>
    <w:rsid w:val="00C6370D"/>
    <w:rsid w:val="00C64F7C"/>
    <w:rsid w:val="00C75ED3"/>
    <w:rsid w:val="00C764E1"/>
    <w:rsid w:val="00C76724"/>
    <w:rsid w:val="00C767DF"/>
    <w:rsid w:val="00C76D6F"/>
    <w:rsid w:val="00C85267"/>
    <w:rsid w:val="00C915DB"/>
    <w:rsid w:val="00C93091"/>
    <w:rsid w:val="00C9526B"/>
    <w:rsid w:val="00C95FB4"/>
    <w:rsid w:val="00CA16D3"/>
    <w:rsid w:val="00CA1792"/>
    <w:rsid w:val="00CA75F3"/>
    <w:rsid w:val="00CB1093"/>
    <w:rsid w:val="00CB5BAC"/>
    <w:rsid w:val="00CB6BB5"/>
    <w:rsid w:val="00CB735D"/>
    <w:rsid w:val="00CB7550"/>
    <w:rsid w:val="00CC1BFB"/>
    <w:rsid w:val="00CC5CA4"/>
    <w:rsid w:val="00CD202A"/>
    <w:rsid w:val="00CD2BC1"/>
    <w:rsid w:val="00CE6AA1"/>
    <w:rsid w:val="00D01343"/>
    <w:rsid w:val="00D065EF"/>
    <w:rsid w:val="00D06F79"/>
    <w:rsid w:val="00D10842"/>
    <w:rsid w:val="00D10E09"/>
    <w:rsid w:val="00D16280"/>
    <w:rsid w:val="00D2332E"/>
    <w:rsid w:val="00D23A51"/>
    <w:rsid w:val="00D23FA0"/>
    <w:rsid w:val="00D26241"/>
    <w:rsid w:val="00D30083"/>
    <w:rsid w:val="00D30AB4"/>
    <w:rsid w:val="00D33684"/>
    <w:rsid w:val="00D3390E"/>
    <w:rsid w:val="00D34B49"/>
    <w:rsid w:val="00D37872"/>
    <w:rsid w:val="00D378A8"/>
    <w:rsid w:val="00D4128A"/>
    <w:rsid w:val="00D42442"/>
    <w:rsid w:val="00D4561B"/>
    <w:rsid w:val="00D473D6"/>
    <w:rsid w:val="00D5073F"/>
    <w:rsid w:val="00D5198B"/>
    <w:rsid w:val="00D5445A"/>
    <w:rsid w:val="00D56128"/>
    <w:rsid w:val="00D57F1B"/>
    <w:rsid w:val="00D62C35"/>
    <w:rsid w:val="00D66798"/>
    <w:rsid w:val="00D66885"/>
    <w:rsid w:val="00D71B2C"/>
    <w:rsid w:val="00D71D4C"/>
    <w:rsid w:val="00D7362B"/>
    <w:rsid w:val="00D76B3F"/>
    <w:rsid w:val="00D80C3D"/>
    <w:rsid w:val="00D862A6"/>
    <w:rsid w:val="00D93042"/>
    <w:rsid w:val="00D94369"/>
    <w:rsid w:val="00D973C5"/>
    <w:rsid w:val="00DA2DCA"/>
    <w:rsid w:val="00DA3B9D"/>
    <w:rsid w:val="00DA5DB0"/>
    <w:rsid w:val="00DB48DB"/>
    <w:rsid w:val="00DB5A74"/>
    <w:rsid w:val="00DC4D49"/>
    <w:rsid w:val="00DC74FE"/>
    <w:rsid w:val="00DD0A06"/>
    <w:rsid w:val="00DD2208"/>
    <w:rsid w:val="00DD659B"/>
    <w:rsid w:val="00DE65B2"/>
    <w:rsid w:val="00DF0E9F"/>
    <w:rsid w:val="00DF30BD"/>
    <w:rsid w:val="00E00C81"/>
    <w:rsid w:val="00E03787"/>
    <w:rsid w:val="00E04CC8"/>
    <w:rsid w:val="00E123C5"/>
    <w:rsid w:val="00E1299F"/>
    <w:rsid w:val="00E1353A"/>
    <w:rsid w:val="00E13DFC"/>
    <w:rsid w:val="00E151F0"/>
    <w:rsid w:val="00E15DEF"/>
    <w:rsid w:val="00E17701"/>
    <w:rsid w:val="00E25227"/>
    <w:rsid w:val="00E32115"/>
    <w:rsid w:val="00E431A3"/>
    <w:rsid w:val="00E531BC"/>
    <w:rsid w:val="00E546C9"/>
    <w:rsid w:val="00E56455"/>
    <w:rsid w:val="00E62881"/>
    <w:rsid w:val="00E65DAA"/>
    <w:rsid w:val="00E73D63"/>
    <w:rsid w:val="00E8348E"/>
    <w:rsid w:val="00E86ED7"/>
    <w:rsid w:val="00E90ABD"/>
    <w:rsid w:val="00E9166E"/>
    <w:rsid w:val="00E91D00"/>
    <w:rsid w:val="00E94EF2"/>
    <w:rsid w:val="00EA3F53"/>
    <w:rsid w:val="00EA72BE"/>
    <w:rsid w:val="00EC0B6D"/>
    <w:rsid w:val="00EC218D"/>
    <w:rsid w:val="00EC7C5B"/>
    <w:rsid w:val="00EE4410"/>
    <w:rsid w:val="00EE4D02"/>
    <w:rsid w:val="00EF0481"/>
    <w:rsid w:val="00EF5201"/>
    <w:rsid w:val="00EF7172"/>
    <w:rsid w:val="00F0243B"/>
    <w:rsid w:val="00F127DD"/>
    <w:rsid w:val="00F23635"/>
    <w:rsid w:val="00F24E22"/>
    <w:rsid w:val="00F31F44"/>
    <w:rsid w:val="00F327FB"/>
    <w:rsid w:val="00F33FEB"/>
    <w:rsid w:val="00F34073"/>
    <w:rsid w:val="00F348DB"/>
    <w:rsid w:val="00F35B58"/>
    <w:rsid w:val="00F51BBE"/>
    <w:rsid w:val="00F534AC"/>
    <w:rsid w:val="00F601F4"/>
    <w:rsid w:val="00F60F47"/>
    <w:rsid w:val="00F61444"/>
    <w:rsid w:val="00F62C0F"/>
    <w:rsid w:val="00F648B0"/>
    <w:rsid w:val="00F701A5"/>
    <w:rsid w:val="00F74999"/>
    <w:rsid w:val="00F82271"/>
    <w:rsid w:val="00F845AD"/>
    <w:rsid w:val="00F870B6"/>
    <w:rsid w:val="00F92BC0"/>
    <w:rsid w:val="00FA13F4"/>
    <w:rsid w:val="00FA4E08"/>
    <w:rsid w:val="00FB2AD0"/>
    <w:rsid w:val="00FB3178"/>
    <w:rsid w:val="00FB3C54"/>
    <w:rsid w:val="00FB3C6B"/>
    <w:rsid w:val="00FB3D08"/>
    <w:rsid w:val="00FB4A20"/>
    <w:rsid w:val="00FB4B11"/>
    <w:rsid w:val="00FC4A49"/>
    <w:rsid w:val="00FC7233"/>
    <w:rsid w:val="00FC7F9B"/>
    <w:rsid w:val="00FD35BE"/>
    <w:rsid w:val="00FD5CE3"/>
    <w:rsid w:val="00FD6059"/>
    <w:rsid w:val="00FD64D0"/>
    <w:rsid w:val="00FE6A97"/>
    <w:rsid w:val="00FE6C1B"/>
    <w:rsid w:val="00FE733C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DFA843"/>
  <w15:docId w15:val="{DA8C11F5-48B0-4CB3-8FB0-2DA8EC09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A3C8D"/>
    <w:pPr>
      <w:spacing w:after="0" w:line="240" w:lineRule="auto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46C75"/>
    <w:rsid w:val="000629E7"/>
    <w:rsid w:val="0006305F"/>
    <w:rsid w:val="00075C35"/>
    <w:rsid w:val="00086AF0"/>
    <w:rsid w:val="000C7D0E"/>
    <w:rsid w:val="000D0E25"/>
    <w:rsid w:val="000E14A5"/>
    <w:rsid w:val="000F6D33"/>
    <w:rsid w:val="00110E92"/>
    <w:rsid w:val="001245AF"/>
    <w:rsid w:val="00125DB7"/>
    <w:rsid w:val="00196038"/>
    <w:rsid w:val="001A4299"/>
    <w:rsid w:val="001E1847"/>
    <w:rsid w:val="00214CF4"/>
    <w:rsid w:val="00225F25"/>
    <w:rsid w:val="00226821"/>
    <w:rsid w:val="002269AB"/>
    <w:rsid w:val="00270342"/>
    <w:rsid w:val="00292A34"/>
    <w:rsid w:val="00293FB9"/>
    <w:rsid w:val="002B0C53"/>
    <w:rsid w:val="002C42B1"/>
    <w:rsid w:val="002D534E"/>
    <w:rsid w:val="002F5F6B"/>
    <w:rsid w:val="00303CB9"/>
    <w:rsid w:val="00366F48"/>
    <w:rsid w:val="00374F1F"/>
    <w:rsid w:val="00385AC0"/>
    <w:rsid w:val="003A0839"/>
    <w:rsid w:val="003A48F2"/>
    <w:rsid w:val="003A6DB2"/>
    <w:rsid w:val="003B11D7"/>
    <w:rsid w:val="003B6CC3"/>
    <w:rsid w:val="003C22B2"/>
    <w:rsid w:val="003C43F7"/>
    <w:rsid w:val="003F3563"/>
    <w:rsid w:val="003F5D2D"/>
    <w:rsid w:val="0041115A"/>
    <w:rsid w:val="00440848"/>
    <w:rsid w:val="00465AF0"/>
    <w:rsid w:val="00480C86"/>
    <w:rsid w:val="0048661C"/>
    <w:rsid w:val="00492573"/>
    <w:rsid w:val="004B194D"/>
    <w:rsid w:val="004D46DD"/>
    <w:rsid w:val="004D4AC4"/>
    <w:rsid w:val="004E6160"/>
    <w:rsid w:val="004E703D"/>
    <w:rsid w:val="004F2CF7"/>
    <w:rsid w:val="0050481D"/>
    <w:rsid w:val="00533162"/>
    <w:rsid w:val="005577B2"/>
    <w:rsid w:val="00577DBD"/>
    <w:rsid w:val="00590821"/>
    <w:rsid w:val="00595BAE"/>
    <w:rsid w:val="005A3E6B"/>
    <w:rsid w:val="005B2F17"/>
    <w:rsid w:val="005E677B"/>
    <w:rsid w:val="005F1DBC"/>
    <w:rsid w:val="00613966"/>
    <w:rsid w:val="006241F5"/>
    <w:rsid w:val="00631908"/>
    <w:rsid w:val="0065462D"/>
    <w:rsid w:val="006A41C9"/>
    <w:rsid w:val="006A52D2"/>
    <w:rsid w:val="006C4810"/>
    <w:rsid w:val="006E0898"/>
    <w:rsid w:val="006F1A8B"/>
    <w:rsid w:val="006F3306"/>
    <w:rsid w:val="00707349"/>
    <w:rsid w:val="00714857"/>
    <w:rsid w:val="0072318B"/>
    <w:rsid w:val="00744DA9"/>
    <w:rsid w:val="00747D2F"/>
    <w:rsid w:val="00750BF4"/>
    <w:rsid w:val="0077743A"/>
    <w:rsid w:val="00777920"/>
    <w:rsid w:val="007A1F14"/>
    <w:rsid w:val="007A2035"/>
    <w:rsid w:val="007A4C7A"/>
    <w:rsid w:val="007A7D37"/>
    <w:rsid w:val="007B676A"/>
    <w:rsid w:val="007B7460"/>
    <w:rsid w:val="007C630B"/>
    <w:rsid w:val="007D0370"/>
    <w:rsid w:val="007D2617"/>
    <w:rsid w:val="007E21D1"/>
    <w:rsid w:val="007E7584"/>
    <w:rsid w:val="00812A04"/>
    <w:rsid w:val="008220C0"/>
    <w:rsid w:val="008231E1"/>
    <w:rsid w:val="00824900"/>
    <w:rsid w:val="00840EB8"/>
    <w:rsid w:val="00845D80"/>
    <w:rsid w:val="00867F06"/>
    <w:rsid w:val="0087585D"/>
    <w:rsid w:val="00886667"/>
    <w:rsid w:val="008A1B55"/>
    <w:rsid w:val="008C1E5B"/>
    <w:rsid w:val="008C7692"/>
    <w:rsid w:val="008F32C9"/>
    <w:rsid w:val="00926696"/>
    <w:rsid w:val="00945DC9"/>
    <w:rsid w:val="0095007A"/>
    <w:rsid w:val="00957D4C"/>
    <w:rsid w:val="00960A32"/>
    <w:rsid w:val="009645A3"/>
    <w:rsid w:val="0096666E"/>
    <w:rsid w:val="00973C01"/>
    <w:rsid w:val="0098071E"/>
    <w:rsid w:val="0098270D"/>
    <w:rsid w:val="009B396B"/>
    <w:rsid w:val="009D278B"/>
    <w:rsid w:val="009E50D3"/>
    <w:rsid w:val="009E7FB8"/>
    <w:rsid w:val="00A034B7"/>
    <w:rsid w:val="00A14C08"/>
    <w:rsid w:val="00A6223B"/>
    <w:rsid w:val="00A73244"/>
    <w:rsid w:val="00A94D35"/>
    <w:rsid w:val="00AA5D69"/>
    <w:rsid w:val="00AC0D4C"/>
    <w:rsid w:val="00AC72F1"/>
    <w:rsid w:val="00AD0D4B"/>
    <w:rsid w:val="00AD3830"/>
    <w:rsid w:val="00AF6CEA"/>
    <w:rsid w:val="00B10DDE"/>
    <w:rsid w:val="00B142C9"/>
    <w:rsid w:val="00B563F8"/>
    <w:rsid w:val="00B6177A"/>
    <w:rsid w:val="00B630EA"/>
    <w:rsid w:val="00B7040D"/>
    <w:rsid w:val="00B913ED"/>
    <w:rsid w:val="00BD3CC0"/>
    <w:rsid w:val="00BE52DB"/>
    <w:rsid w:val="00C12503"/>
    <w:rsid w:val="00C477FD"/>
    <w:rsid w:val="00C50DDB"/>
    <w:rsid w:val="00C64BED"/>
    <w:rsid w:val="00C64DCC"/>
    <w:rsid w:val="00C7044A"/>
    <w:rsid w:val="00CC0A44"/>
    <w:rsid w:val="00CE1671"/>
    <w:rsid w:val="00CF186C"/>
    <w:rsid w:val="00D16E69"/>
    <w:rsid w:val="00D40AF6"/>
    <w:rsid w:val="00D47AC2"/>
    <w:rsid w:val="00D52F7A"/>
    <w:rsid w:val="00D620F0"/>
    <w:rsid w:val="00D70919"/>
    <w:rsid w:val="00D9171C"/>
    <w:rsid w:val="00DA6F92"/>
    <w:rsid w:val="00DB05A5"/>
    <w:rsid w:val="00DB245F"/>
    <w:rsid w:val="00DE0CF0"/>
    <w:rsid w:val="00E2598C"/>
    <w:rsid w:val="00E25F96"/>
    <w:rsid w:val="00E527C7"/>
    <w:rsid w:val="00E84A8E"/>
    <w:rsid w:val="00E8680A"/>
    <w:rsid w:val="00E87B2E"/>
    <w:rsid w:val="00E95090"/>
    <w:rsid w:val="00EA30F2"/>
    <w:rsid w:val="00EB0482"/>
    <w:rsid w:val="00EB0CBC"/>
    <w:rsid w:val="00EE2DF2"/>
    <w:rsid w:val="00EE39A5"/>
    <w:rsid w:val="00EE5F98"/>
    <w:rsid w:val="00EE7295"/>
    <w:rsid w:val="00EF391B"/>
    <w:rsid w:val="00F06BD3"/>
    <w:rsid w:val="00F10415"/>
    <w:rsid w:val="00F260F8"/>
    <w:rsid w:val="00F33838"/>
    <w:rsid w:val="00F45461"/>
    <w:rsid w:val="00F666D3"/>
    <w:rsid w:val="00F75A2A"/>
    <w:rsid w:val="00F87FA8"/>
    <w:rsid w:val="00F9560D"/>
    <w:rsid w:val="00F97072"/>
    <w:rsid w:val="00FA1C66"/>
    <w:rsid w:val="00FD08C1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848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C6D3D-5439-4F03-AE41-647C949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 Gerlingen 65,53€ (1).dotx</Template>
  <TotalTime>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9</cp:revision>
  <cp:lastPrinted>2010-07-02T06:04:00Z</cp:lastPrinted>
  <dcterms:created xsi:type="dcterms:W3CDTF">2015-12-07T20:34:00Z</dcterms:created>
  <dcterms:modified xsi:type="dcterms:W3CDTF">2015-12-15T11:37:00Z</dcterms:modified>
</cp:coreProperties>
</file>