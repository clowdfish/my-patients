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003E96C" w14:textId="77777777" w:rsidR="00242198" w:rsidRPr="003A636B" w:rsidRDefault="00A03CBF" w:rsidP="00A816CD">
      <w:pPr>
        <w:ind w:left="4956" w:firstLine="708"/>
        <w:rPr>
          <w:b w:val="0"/>
        </w:rPr>
      </w:pPr>
      <w:r>
        <w:rPr>
          <w:b w:val="0"/>
          <w:noProof/>
        </w:rPr>
        <w:pict w14:anchorId="1733670A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8" type="#_x0000_t202" style="position:absolute;left:0;text-align:left;margin-left:-5.65pt;margin-top:-6.9pt;width:192.25pt;height:39.4pt;z-index:251660288;mso-width-percent:400;mso-height-percent:200;mso-width-percent:400;mso-height-percent:200;mso-width-relative:margin;mso-height-relative:margin" stroked="f">
            <v:textbox style="mso-next-textbox:#_x0000_s1028;mso-fit-shape-to-text:t">
              <w:txbxContent>
                <w:p w14:paraId="37F53B9D" w14:textId="77777777" w:rsidR="00290EDE" w:rsidRPr="002E2CDF" w:rsidRDefault="00290ED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2E2CDF">
                    <w:rPr>
                      <w:rFonts w:ascii="Arial" w:hAnsi="Arial" w:cs="Arial"/>
                      <w:sz w:val="28"/>
                      <w:szCs w:val="28"/>
                    </w:rPr>
                    <w:t>Praxis für Osteopathie</w:t>
                  </w:r>
                </w:p>
                <w:p w14:paraId="55FCCCCD" w14:textId="77777777" w:rsidR="00290EDE" w:rsidRPr="002E2CDF" w:rsidRDefault="002158B5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Victoria Ott</w:t>
                  </w:r>
                </w:p>
              </w:txbxContent>
            </v:textbox>
          </v:shape>
        </w:pict>
      </w:r>
      <w:r w:rsidR="00242198" w:rsidRPr="003A636B">
        <w:rPr>
          <w:rFonts w:ascii="Arial" w:hAnsi="Arial" w:cs="Arial"/>
          <w:sz w:val="18"/>
          <w:szCs w:val="18"/>
        </w:rPr>
        <w:t>Heilpraktikerin</w:t>
      </w:r>
    </w:p>
    <w:p w14:paraId="311E7774" w14:textId="77777777" w:rsidR="00D66885" w:rsidRPr="003A636B" w:rsidRDefault="003D6B0E" w:rsidP="00242198">
      <w:pPr>
        <w:ind w:left="4956" w:firstLine="708"/>
        <w:rPr>
          <w:rFonts w:ascii="Arial" w:hAnsi="Arial" w:cs="Arial"/>
          <w:b w:val="0"/>
          <w:sz w:val="18"/>
          <w:szCs w:val="18"/>
        </w:rPr>
      </w:pPr>
      <w:r w:rsidRPr="003A636B">
        <w:rPr>
          <w:rFonts w:ascii="Arial" w:hAnsi="Arial" w:cs="Arial"/>
          <w:b w:val="0"/>
          <w:sz w:val="18"/>
          <w:szCs w:val="18"/>
        </w:rPr>
        <w:t>TEL</w:t>
      </w:r>
      <w:r w:rsidR="0050027F" w:rsidRPr="003A636B">
        <w:rPr>
          <w:rFonts w:ascii="Arial" w:hAnsi="Arial" w:cs="Arial"/>
          <w:b w:val="0"/>
          <w:sz w:val="18"/>
          <w:szCs w:val="18"/>
        </w:rPr>
        <w:tab/>
      </w:r>
      <w:r w:rsidR="00C87CD9">
        <w:rPr>
          <w:rFonts w:ascii="Arial" w:hAnsi="Arial" w:cs="Arial"/>
          <w:b w:val="0"/>
          <w:sz w:val="18"/>
          <w:szCs w:val="18"/>
        </w:rPr>
        <w:t>07150/</w:t>
      </w:r>
      <w:proofErr w:type="spellStart"/>
      <w:r w:rsidR="00C87CD9">
        <w:rPr>
          <w:rFonts w:ascii="Arial" w:hAnsi="Arial" w:cs="Arial"/>
          <w:b w:val="0"/>
          <w:sz w:val="18"/>
          <w:szCs w:val="18"/>
        </w:rPr>
        <w:t>xxxxxxxxxx</w:t>
      </w:r>
      <w:proofErr w:type="spellEnd"/>
    </w:p>
    <w:p w14:paraId="78D95EDA" w14:textId="77777777" w:rsidR="00D30083" w:rsidRPr="003A636B" w:rsidRDefault="00242198" w:rsidP="00242198">
      <w:pPr>
        <w:ind w:left="5664"/>
        <w:rPr>
          <w:rFonts w:ascii="Arial" w:hAnsi="Arial" w:cs="Arial"/>
          <w:b w:val="0"/>
          <w:sz w:val="18"/>
          <w:szCs w:val="18"/>
        </w:rPr>
      </w:pPr>
      <w:r w:rsidRPr="003A636B">
        <w:rPr>
          <w:rFonts w:ascii="Arial" w:hAnsi="Arial" w:cs="Arial"/>
          <w:b w:val="0"/>
          <w:sz w:val="18"/>
          <w:szCs w:val="18"/>
        </w:rPr>
        <w:t>E-Mail</w:t>
      </w:r>
      <w:r w:rsidR="0050027F" w:rsidRPr="003A636B">
        <w:rPr>
          <w:rFonts w:ascii="Arial" w:hAnsi="Arial" w:cs="Arial"/>
          <w:b w:val="0"/>
          <w:sz w:val="18"/>
          <w:szCs w:val="18"/>
        </w:rPr>
        <w:tab/>
      </w:r>
      <w:r w:rsidR="002158B5">
        <w:rPr>
          <w:rFonts w:ascii="Arial" w:hAnsi="Arial" w:cs="Arial"/>
          <w:b w:val="0"/>
          <w:sz w:val="18"/>
          <w:szCs w:val="18"/>
        </w:rPr>
        <w:t>osteopathie.ott@g</w:t>
      </w:r>
      <w:r w:rsidRPr="003A636B">
        <w:rPr>
          <w:rFonts w:ascii="Arial" w:hAnsi="Arial" w:cs="Arial"/>
          <w:b w:val="0"/>
          <w:sz w:val="18"/>
          <w:szCs w:val="18"/>
        </w:rPr>
        <w:t>mail.com</w:t>
      </w:r>
    </w:p>
    <w:p w14:paraId="4618C453" w14:textId="77777777" w:rsidR="0050027F" w:rsidRPr="003A636B" w:rsidRDefault="0050027F" w:rsidP="0050027F">
      <w:pPr>
        <w:ind w:left="5664"/>
        <w:rPr>
          <w:rFonts w:ascii="Arial" w:hAnsi="Arial" w:cs="Arial"/>
          <w:b w:val="0"/>
          <w:sz w:val="16"/>
          <w:szCs w:val="16"/>
        </w:rPr>
      </w:pPr>
    </w:p>
    <w:p w14:paraId="3F306E68" w14:textId="77777777" w:rsidR="0050027F" w:rsidRDefault="0050027F" w:rsidP="003D6B0E">
      <w:pPr>
        <w:ind w:left="4956" w:firstLine="708"/>
        <w:rPr>
          <w:rFonts w:ascii="Arial" w:hAnsi="Arial" w:cs="Arial"/>
          <w:sz w:val="18"/>
          <w:szCs w:val="18"/>
        </w:rPr>
      </w:pPr>
      <w:r w:rsidRPr="003A636B">
        <w:rPr>
          <w:rFonts w:ascii="Arial" w:hAnsi="Arial" w:cs="Arial"/>
          <w:sz w:val="18"/>
          <w:szCs w:val="18"/>
        </w:rPr>
        <w:t>Bankverbindung</w:t>
      </w:r>
    </w:p>
    <w:p w14:paraId="400865D8" w14:textId="77777777" w:rsidR="002158B5" w:rsidRPr="004E5A85" w:rsidRDefault="002158B5" w:rsidP="002158B5">
      <w:pPr>
        <w:ind w:left="4956" w:firstLine="708"/>
        <w:rPr>
          <w:rFonts w:ascii="Arial" w:hAnsi="Arial" w:cs="Arial"/>
          <w:b w:val="0"/>
          <w:sz w:val="18"/>
          <w:szCs w:val="18"/>
        </w:rPr>
      </w:pPr>
      <w:r w:rsidRPr="004E5A85">
        <w:rPr>
          <w:rFonts w:ascii="Arial" w:hAnsi="Arial" w:cs="Arial"/>
          <w:b w:val="0"/>
          <w:sz w:val="18"/>
          <w:szCs w:val="18"/>
        </w:rPr>
        <w:t>IBAN   DE44 60450050 00 30121344</w:t>
      </w:r>
    </w:p>
    <w:p w14:paraId="1D37F60C" w14:textId="77777777" w:rsidR="002158B5" w:rsidRPr="004E5A85" w:rsidRDefault="002158B5" w:rsidP="002158B5">
      <w:pPr>
        <w:ind w:left="4956" w:firstLine="708"/>
        <w:rPr>
          <w:rFonts w:ascii="Arial" w:hAnsi="Arial" w:cs="Arial"/>
          <w:b w:val="0"/>
          <w:sz w:val="18"/>
          <w:szCs w:val="18"/>
        </w:rPr>
      </w:pPr>
      <w:r w:rsidRPr="004E5A85">
        <w:rPr>
          <w:rFonts w:ascii="Arial" w:hAnsi="Arial" w:cs="Arial"/>
          <w:b w:val="0"/>
          <w:sz w:val="18"/>
          <w:szCs w:val="18"/>
        </w:rPr>
        <w:t>BIC     SOLA DE S1 LBG</w:t>
      </w:r>
    </w:p>
    <w:p w14:paraId="06E6F764" w14:textId="77777777" w:rsidR="002158B5" w:rsidRPr="004E5A85" w:rsidRDefault="002158B5" w:rsidP="003D6B0E">
      <w:pPr>
        <w:ind w:left="4956" w:firstLine="708"/>
        <w:rPr>
          <w:rFonts w:ascii="Arial" w:hAnsi="Arial" w:cs="Arial"/>
          <w:sz w:val="18"/>
          <w:szCs w:val="18"/>
        </w:rPr>
      </w:pPr>
    </w:p>
    <w:p w14:paraId="65AD6050" w14:textId="77777777" w:rsidR="00D66885" w:rsidRPr="003A636B" w:rsidRDefault="00FD64D0" w:rsidP="00704512">
      <w:pPr>
        <w:rPr>
          <w:rFonts w:ascii="Arial" w:hAnsi="Arial" w:cs="Arial"/>
          <w:b w:val="0"/>
          <w:sz w:val="16"/>
          <w:szCs w:val="16"/>
        </w:rPr>
      </w:pPr>
      <w:r w:rsidRPr="003A636B">
        <w:rPr>
          <w:rFonts w:ascii="Arial" w:hAnsi="Arial" w:cs="Arial"/>
          <w:b w:val="0"/>
          <w:sz w:val="16"/>
          <w:szCs w:val="16"/>
        </w:rPr>
        <w:t xml:space="preserve">Praxis für </w:t>
      </w:r>
      <w:r w:rsidR="00D30083" w:rsidRPr="003A636B">
        <w:rPr>
          <w:rFonts w:ascii="Arial" w:hAnsi="Arial" w:cs="Arial"/>
          <w:b w:val="0"/>
          <w:sz w:val="16"/>
          <w:szCs w:val="16"/>
        </w:rPr>
        <w:t>Osteopathi</w:t>
      </w:r>
      <w:r w:rsidR="003D6B0E" w:rsidRPr="003A636B">
        <w:rPr>
          <w:rFonts w:ascii="Arial" w:hAnsi="Arial" w:cs="Arial"/>
          <w:b w:val="0"/>
          <w:sz w:val="16"/>
          <w:szCs w:val="16"/>
        </w:rPr>
        <w:t>e</w:t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</w:p>
    <w:p w14:paraId="4754C49D" w14:textId="77777777" w:rsidR="00FD64D0" w:rsidRPr="003A636B" w:rsidRDefault="002158B5" w:rsidP="00704512">
      <w:pPr>
        <w:rPr>
          <w:b w:val="0"/>
          <w:sz w:val="16"/>
          <w:szCs w:val="16"/>
        </w:rPr>
      </w:pPr>
      <w:r>
        <w:rPr>
          <w:rFonts w:ascii="Arial" w:hAnsi="Arial" w:cs="Arial"/>
          <w:b w:val="0"/>
          <w:sz w:val="16"/>
          <w:szCs w:val="16"/>
        </w:rPr>
        <w:t xml:space="preserve">Victoria Ott </w:t>
      </w:r>
      <w:r w:rsidR="00FD64D0" w:rsidRPr="003A636B">
        <w:rPr>
          <w:rFonts w:ascii="Arial" w:hAnsi="Arial" w:cs="Arial"/>
          <w:b w:val="0"/>
          <w:sz w:val="16"/>
          <w:szCs w:val="16"/>
        </w:rPr>
        <w:t xml:space="preserve">∙ </w:t>
      </w:r>
      <w:r w:rsidR="00C87CD9">
        <w:rPr>
          <w:rFonts w:ascii="Arial" w:hAnsi="Arial" w:cs="Arial"/>
          <w:b w:val="0"/>
          <w:sz w:val="16"/>
          <w:szCs w:val="16"/>
        </w:rPr>
        <w:t>Seestraße 2 ∙ 71282 Hemmingen</w:t>
      </w:r>
      <w:r w:rsidR="00FD64D0" w:rsidRPr="003A636B">
        <w:rPr>
          <w:rFonts w:ascii="Arial" w:hAnsi="Arial" w:cs="Arial"/>
          <w:b w:val="0"/>
          <w:sz w:val="16"/>
          <w:szCs w:val="16"/>
        </w:rPr>
        <w:t xml:space="preserve"> </w:t>
      </w:r>
      <w:r w:rsidR="00C87CD9">
        <w:rPr>
          <w:rFonts w:ascii="Arial" w:hAnsi="Arial" w:cs="Arial"/>
          <w:b w:val="0"/>
          <w:sz w:val="16"/>
          <w:szCs w:val="16"/>
        </w:rPr>
        <w:t xml:space="preserve">    </w:t>
      </w:r>
      <w:r w:rsidR="003D6B0E" w:rsidRPr="003A636B">
        <w:rPr>
          <w:rFonts w:ascii="Arial" w:hAnsi="Arial" w:cs="Arial"/>
          <w:sz w:val="16"/>
          <w:szCs w:val="16"/>
        </w:rPr>
        <w:t xml:space="preserve"> </w:t>
      </w:r>
      <w:r w:rsidR="003D6B0E" w:rsidRPr="003A636B">
        <w:rPr>
          <w:rFonts w:ascii="Arial" w:hAnsi="Arial" w:cs="Arial"/>
          <w:sz w:val="16"/>
          <w:szCs w:val="16"/>
        </w:rPr>
        <w:tab/>
      </w:r>
      <w:r w:rsidR="003D6B0E" w:rsidRPr="003A636B">
        <w:rPr>
          <w:rFonts w:ascii="Arial" w:hAnsi="Arial" w:cs="Arial"/>
          <w:sz w:val="18"/>
          <w:szCs w:val="18"/>
        </w:rPr>
        <w:tab/>
      </w:r>
      <w:r w:rsidR="003D6B0E" w:rsidRPr="003A636B">
        <w:rPr>
          <w:rFonts w:ascii="Arial" w:hAnsi="Arial" w:cs="Arial"/>
          <w:sz w:val="18"/>
          <w:szCs w:val="18"/>
        </w:rPr>
        <w:tab/>
        <w:t>Steuernummer</w:t>
      </w:r>
    </w:p>
    <w:p w14:paraId="1A0795ED" w14:textId="77777777" w:rsidR="001F2CDF" w:rsidRPr="003D6B0E" w:rsidRDefault="00A03CBF" w:rsidP="003D6B0E">
      <w:pPr>
        <w:ind w:left="5664"/>
        <w:rPr>
          <w:rFonts w:ascii="Arial" w:hAnsi="Arial" w:cs="Arial"/>
          <w:b w:val="0"/>
          <w:sz w:val="6"/>
          <w:szCs w:val="6"/>
        </w:rPr>
      </w:pPr>
      <w:r>
        <w:rPr>
          <w:rFonts w:ascii="Arial" w:hAnsi="Arial" w:cs="Arial"/>
          <w:b w:val="0"/>
          <w:noProof/>
          <w:sz w:val="6"/>
          <w:szCs w:val="6"/>
          <w:lang w:eastAsia="de-DE"/>
        </w:rPr>
        <w:pict w14:anchorId="2A04A1B5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.1pt;margin-top:2pt;width:187.2pt;height:0;z-index:251658240" o:connectortype="straight"/>
        </w:pict>
      </w:r>
      <w:r w:rsidR="003A6147">
        <w:rPr>
          <w:rFonts w:ascii="Arial" w:hAnsi="Arial" w:cs="Arial"/>
          <w:b w:val="0"/>
          <w:sz w:val="18"/>
          <w:szCs w:val="18"/>
        </w:rPr>
        <w:t>70424/ 00006</w:t>
      </w:r>
    </w:p>
    <w:p w14:paraId="300F653D" w14:textId="77777777" w:rsidR="00EB4393" w:rsidRPr="002E2CDF" w:rsidRDefault="00EB4393" w:rsidP="00EB4393">
      <w:pPr>
        <w:outlineLvl w:val="0"/>
        <w:rPr>
          <w:rFonts w:ascii="Arial" w:hAnsi="Arial" w:cs="Arial"/>
        </w:rPr>
      </w:pPr>
      <w:r>
        <w:rPr>
          <w:rFonts w:ascii="Arial" w:hAnsi="Arial" w:cs="Arial"/>
          <w:b w:val="0"/>
        </w:rPr>
        <w:t>{</w:t>
      </w:r>
      <w:proofErr w:type="spellStart"/>
      <w:r>
        <w:rPr>
          <w:rFonts w:ascii="Arial" w:hAnsi="Arial" w:cs="Arial"/>
          <w:b w:val="0"/>
        </w:rPr>
        <w:t>salutation</w:t>
      </w:r>
      <w:proofErr w:type="spellEnd"/>
      <w:r>
        <w:rPr>
          <w:rFonts w:ascii="Arial" w:hAnsi="Arial" w:cs="Arial"/>
          <w:b w:val="0"/>
        </w:rPr>
        <w:t>}</w:t>
      </w:r>
      <w:r w:rsidRPr="002E2CDF">
        <w:rPr>
          <w:rFonts w:ascii="Arial" w:hAnsi="Arial" w:cs="Arial"/>
          <w:b w:val="0"/>
        </w:rPr>
        <w:tab/>
      </w:r>
      <w:r w:rsidRPr="002E2CDF">
        <w:rPr>
          <w:rFonts w:ascii="Arial" w:hAnsi="Arial" w:cs="Arial"/>
          <w:b w:val="0"/>
        </w:rPr>
        <w:tab/>
      </w:r>
      <w:r w:rsidRPr="002E2CDF">
        <w:rPr>
          <w:rFonts w:ascii="Arial" w:hAnsi="Arial" w:cs="Arial"/>
          <w:b w:val="0"/>
        </w:rPr>
        <w:tab/>
      </w:r>
      <w:r w:rsidRPr="002E2CDF">
        <w:rPr>
          <w:rFonts w:ascii="Arial" w:hAnsi="Arial" w:cs="Arial"/>
          <w:b w:val="0"/>
        </w:rPr>
        <w:tab/>
      </w:r>
      <w:r w:rsidRPr="002E2CDF">
        <w:rPr>
          <w:rFonts w:ascii="Arial" w:hAnsi="Arial" w:cs="Arial"/>
          <w:b w:val="0"/>
        </w:rPr>
        <w:tab/>
      </w:r>
      <w:r w:rsidRPr="002E2CDF">
        <w:rPr>
          <w:rFonts w:ascii="Arial" w:hAnsi="Arial" w:cs="Arial"/>
          <w:b w:val="0"/>
        </w:rPr>
        <w:tab/>
      </w:r>
    </w:p>
    <w:p w14:paraId="59AB9B38" w14:textId="77777777" w:rsidR="00EB4393" w:rsidRPr="003C096D" w:rsidRDefault="00EB4393" w:rsidP="00EB4393">
      <w:pPr>
        <w:tabs>
          <w:tab w:val="left" w:pos="2104"/>
        </w:tabs>
        <w:ind w:left="2104" w:right="1" w:hanging="2104"/>
        <w:rPr>
          <w:rFonts w:ascii="Arial" w:hAnsi="Arial" w:cs="Arial"/>
          <w:b w:val="0"/>
        </w:rPr>
      </w:pPr>
      <w:r w:rsidRPr="003C096D">
        <w:rPr>
          <w:rFonts w:ascii="Arial" w:hAnsi="Arial" w:cs="Arial"/>
          <w:b w:val="0"/>
        </w:rPr>
        <w:t>{</w:t>
      </w:r>
      <w:proofErr w:type="spellStart"/>
      <w:r w:rsidRPr="003C096D">
        <w:rPr>
          <w:rFonts w:ascii="Arial" w:hAnsi="Arial" w:cs="Arial"/>
          <w:b w:val="0"/>
        </w:rPr>
        <w:t>first_name</w:t>
      </w:r>
      <w:proofErr w:type="spellEnd"/>
      <w:r w:rsidRPr="003C096D">
        <w:rPr>
          <w:rFonts w:ascii="Arial" w:hAnsi="Arial" w:cs="Arial"/>
          <w:b w:val="0"/>
        </w:rPr>
        <w:t>} {</w:t>
      </w:r>
      <w:proofErr w:type="spellStart"/>
      <w:r w:rsidRPr="003C096D">
        <w:rPr>
          <w:rFonts w:ascii="Arial" w:hAnsi="Arial" w:cs="Arial"/>
          <w:b w:val="0"/>
        </w:rPr>
        <w:t>last_name</w:t>
      </w:r>
      <w:proofErr w:type="spellEnd"/>
      <w:r w:rsidRPr="003C096D">
        <w:rPr>
          <w:rFonts w:ascii="Arial" w:hAnsi="Arial" w:cs="Arial"/>
          <w:b w:val="0"/>
        </w:rPr>
        <w:t>}</w:t>
      </w:r>
      <w:r w:rsidRPr="003C096D">
        <w:rPr>
          <w:rFonts w:ascii="Arial" w:hAnsi="Arial" w:cs="Arial"/>
          <w:b w:val="0"/>
        </w:rPr>
        <w:tab/>
      </w:r>
    </w:p>
    <w:p w14:paraId="65CE18C7" w14:textId="2E9981BB" w:rsidR="00A03CBF" w:rsidRPr="003C096D" w:rsidRDefault="00EB4393" w:rsidP="00EB4393">
      <w:pPr>
        <w:rPr>
          <w:rFonts w:ascii="Arial" w:hAnsi="Arial" w:cs="Arial"/>
          <w:b w:val="0"/>
        </w:rPr>
      </w:pPr>
      <w:r w:rsidRPr="003C096D">
        <w:rPr>
          <w:rFonts w:ascii="Arial" w:hAnsi="Arial" w:cs="Arial"/>
          <w:b w:val="0"/>
        </w:rPr>
        <w:t>{</w:t>
      </w:r>
      <w:proofErr w:type="spellStart"/>
      <w:r w:rsidRPr="003C096D">
        <w:rPr>
          <w:rFonts w:ascii="Arial" w:hAnsi="Arial" w:cs="Arial"/>
          <w:b w:val="0"/>
        </w:rPr>
        <w:t>street</w:t>
      </w:r>
      <w:proofErr w:type="spellEnd"/>
      <w:r w:rsidRPr="003C096D">
        <w:rPr>
          <w:rFonts w:ascii="Arial" w:hAnsi="Arial" w:cs="Arial"/>
          <w:b w:val="0"/>
        </w:rPr>
        <w:t>}</w:t>
      </w:r>
    </w:p>
    <w:p w14:paraId="5636C0BD" w14:textId="77777777" w:rsidR="00EB4393" w:rsidRPr="003C096D" w:rsidRDefault="00EB4393" w:rsidP="00EB4393">
      <w:pPr>
        <w:rPr>
          <w:b w:val="0"/>
          <w:sz w:val="14"/>
          <w:szCs w:val="14"/>
        </w:rPr>
      </w:pPr>
    </w:p>
    <w:p w14:paraId="4212A903" w14:textId="6CB64CF9" w:rsidR="00A03CBF" w:rsidRPr="00704512" w:rsidRDefault="00A03CBF" w:rsidP="00A03CBF">
      <w:pPr>
        <w:rPr>
          <w:b w:val="0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postal</w:t>
      </w:r>
      <w:proofErr w:type="spellEnd"/>
      <w:r>
        <w:rPr>
          <w:rFonts w:ascii="Arial" w:hAnsi="Arial" w:cs="Arial"/>
        </w:rPr>
        <w:t>} {</w:t>
      </w:r>
      <w:proofErr w:type="spellStart"/>
      <w:r>
        <w:rPr>
          <w:rFonts w:ascii="Arial" w:hAnsi="Arial" w:cs="Arial"/>
        </w:rPr>
        <w:t>c</w:t>
      </w:r>
      <w:bookmarkStart w:id="0" w:name="_GoBack"/>
      <w:bookmarkEnd w:id="0"/>
      <w:r>
        <w:rPr>
          <w:rFonts w:ascii="Arial" w:hAnsi="Arial" w:cs="Arial"/>
        </w:rPr>
        <w:t>ity</w:t>
      </w:r>
      <w:proofErr w:type="spellEnd"/>
      <w:r>
        <w:rPr>
          <w:rFonts w:ascii="Arial" w:hAnsi="Arial" w:cs="Arial"/>
        </w:rPr>
        <w:t>}</w:t>
      </w:r>
    </w:p>
    <w:p w14:paraId="73091448" w14:textId="77777777" w:rsidR="00F61444" w:rsidRDefault="00F61444" w:rsidP="00704512"/>
    <w:p w14:paraId="3E5BF8B4" w14:textId="77777777" w:rsidR="00665075" w:rsidRDefault="00665075" w:rsidP="00704512"/>
    <w:p w14:paraId="6960F69E" w14:textId="77777777" w:rsidR="006C056C" w:rsidRDefault="006C056C" w:rsidP="00704512"/>
    <w:p w14:paraId="47E1F473" w14:textId="77777777" w:rsidR="00242198" w:rsidRDefault="00242198" w:rsidP="00704512"/>
    <w:p w14:paraId="426BAC94" w14:textId="188266FC" w:rsidR="004E16B4" w:rsidRPr="0058207F" w:rsidRDefault="00F61444" w:rsidP="00866D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rPr>
          <w:rFonts w:ascii="Arial" w:hAnsi="Arial" w:cs="Arial"/>
          <w:b w:val="0"/>
        </w:rPr>
      </w:pPr>
      <w:r w:rsidRPr="0058207F">
        <w:rPr>
          <w:rFonts w:ascii="Arial" w:hAnsi="Arial" w:cs="Arial"/>
          <w:sz w:val="22"/>
          <w:szCs w:val="22"/>
        </w:rPr>
        <w:t>Rechnung Nr.</w:t>
      </w:r>
      <w:r w:rsidR="00F50A98">
        <w:rPr>
          <w:rFonts w:ascii="Arial" w:hAnsi="Arial" w:cs="Arial"/>
          <w:sz w:val="22"/>
          <w:szCs w:val="22"/>
        </w:rPr>
        <w:t xml:space="preserve"> 2015 - ABC</w:t>
      </w:r>
      <w:r w:rsidR="004E16B4" w:rsidRPr="0058207F">
        <w:rPr>
          <w:rFonts w:ascii="Arial" w:hAnsi="Arial" w:cs="Arial"/>
          <w:sz w:val="22"/>
          <w:szCs w:val="22"/>
        </w:rPr>
        <w:tab/>
        <w:t xml:space="preserve">                              </w:t>
      </w:r>
      <w:r w:rsidR="0058207F">
        <w:rPr>
          <w:rFonts w:ascii="Arial" w:hAnsi="Arial" w:cs="Arial"/>
          <w:sz w:val="22"/>
          <w:szCs w:val="22"/>
        </w:rPr>
        <w:t xml:space="preserve">                            </w:t>
      </w:r>
      <w:r w:rsidR="00D30083" w:rsidRPr="0058207F">
        <w:rPr>
          <w:rFonts w:ascii="Arial" w:hAnsi="Arial" w:cs="Arial"/>
          <w:sz w:val="22"/>
          <w:szCs w:val="22"/>
        </w:rPr>
        <w:tab/>
      </w:r>
      <w:r w:rsidR="006043BF">
        <w:rPr>
          <w:rFonts w:ascii="Arial" w:hAnsi="Arial" w:cs="Arial"/>
          <w:b w:val="0"/>
          <w:sz w:val="22"/>
          <w:szCs w:val="22"/>
        </w:rPr>
        <w:t>Hemmin</w:t>
      </w:r>
      <w:r w:rsidR="00D30083" w:rsidRPr="0058207F">
        <w:rPr>
          <w:rFonts w:ascii="Arial" w:hAnsi="Arial" w:cs="Arial"/>
          <w:b w:val="0"/>
          <w:sz w:val="22"/>
          <w:szCs w:val="22"/>
        </w:rPr>
        <w:t>gen</w:t>
      </w:r>
      <w:r w:rsidR="004E16B4" w:rsidRPr="0058207F">
        <w:rPr>
          <w:rFonts w:ascii="Arial" w:hAnsi="Arial" w:cs="Arial"/>
          <w:b w:val="0"/>
          <w:sz w:val="22"/>
          <w:szCs w:val="22"/>
        </w:rPr>
        <w:t xml:space="preserve">, </w:t>
      </w:r>
      <w:sdt>
        <w:sdtPr>
          <w:rPr>
            <w:rFonts w:ascii="Arial" w:hAnsi="Arial" w:cs="Arial"/>
            <w:b w:val="0"/>
            <w:sz w:val="22"/>
            <w:szCs w:val="22"/>
            <w:highlight w:val="blue"/>
          </w:rPr>
          <w:id w:val="11835259"/>
          <w:placeholder>
            <w:docPart w:val="520FAB57117444619302CF8B7D90ADAB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644644" w:rsidRPr="00834578">
            <w:rPr>
              <w:rFonts w:ascii="Arial" w:hAnsi="Arial" w:cs="Arial"/>
              <w:b w:val="0"/>
              <w:sz w:val="22"/>
              <w:szCs w:val="22"/>
            </w:rPr>
            <w:t>{</w:t>
          </w:r>
          <w:proofErr w:type="spellStart"/>
          <w:r w:rsidR="00644644" w:rsidRPr="00834578">
            <w:rPr>
              <w:rFonts w:ascii="Arial" w:hAnsi="Arial" w:cs="Arial"/>
              <w:b w:val="0"/>
              <w:sz w:val="22"/>
              <w:szCs w:val="22"/>
            </w:rPr>
            <w:t>date</w:t>
          </w:r>
          <w:proofErr w:type="spellEnd"/>
          <w:r w:rsidR="00644644" w:rsidRPr="00834578">
            <w:rPr>
              <w:rFonts w:ascii="Arial" w:hAnsi="Arial" w:cs="Arial"/>
              <w:b w:val="0"/>
              <w:sz w:val="22"/>
              <w:szCs w:val="22"/>
            </w:rPr>
            <w:t>}</w:t>
          </w:r>
          <w:r w:rsidR="00644644" w:rsidRPr="00834578">
            <w:rPr>
              <w:rFonts w:ascii="Arial" w:hAnsi="Arial" w:cs="Arial"/>
              <w:b w:val="0"/>
              <w:sz w:val="22"/>
              <w:szCs w:val="22"/>
            </w:rPr>
            <w:tab/>
          </w:r>
        </w:sdtContent>
      </w:sdt>
      <w:r w:rsidR="00866D07" w:rsidRPr="0058207F">
        <w:rPr>
          <w:rFonts w:ascii="Arial" w:hAnsi="Arial" w:cs="Arial"/>
          <w:b w:val="0"/>
          <w:sz w:val="22"/>
          <w:szCs w:val="22"/>
        </w:rPr>
        <w:tab/>
      </w:r>
    </w:p>
    <w:p w14:paraId="37C88A93" w14:textId="77777777" w:rsidR="00F61444" w:rsidRPr="0058207F" w:rsidRDefault="00F61444" w:rsidP="004E16B4">
      <w:pPr>
        <w:tabs>
          <w:tab w:val="left" w:pos="2667"/>
        </w:tabs>
        <w:rPr>
          <w:rFonts w:ascii="Arial" w:hAnsi="Arial" w:cs="Arial"/>
          <w:sz w:val="22"/>
          <w:szCs w:val="22"/>
        </w:rPr>
      </w:pPr>
    </w:p>
    <w:p w14:paraId="0AB2E819" w14:textId="77777777" w:rsidR="00644644" w:rsidRDefault="00644644" w:rsidP="00644644">
      <w:pPr>
        <w:outlineLvl w:val="0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{</w:t>
      </w:r>
      <w:proofErr w:type="spellStart"/>
      <w:r>
        <w:rPr>
          <w:rFonts w:ascii="Arial" w:hAnsi="Arial" w:cs="Arial"/>
          <w:b w:val="0"/>
          <w:sz w:val="22"/>
          <w:szCs w:val="22"/>
        </w:rPr>
        <w:t>full_salutation</w:t>
      </w:r>
      <w:proofErr w:type="spellEnd"/>
      <w:r>
        <w:rPr>
          <w:rFonts w:ascii="Arial" w:hAnsi="Arial" w:cs="Arial"/>
          <w:b w:val="0"/>
          <w:sz w:val="22"/>
          <w:szCs w:val="22"/>
        </w:rPr>
        <w:t>},</w:t>
      </w:r>
    </w:p>
    <w:p w14:paraId="72A6C867" w14:textId="77777777" w:rsidR="00EF7172" w:rsidRPr="0058207F" w:rsidRDefault="00EF7172" w:rsidP="00C10314">
      <w:pPr>
        <w:outlineLvl w:val="0"/>
        <w:rPr>
          <w:rFonts w:ascii="Arial" w:hAnsi="Arial" w:cs="Arial"/>
          <w:b w:val="0"/>
          <w:sz w:val="22"/>
          <w:szCs w:val="22"/>
        </w:rPr>
      </w:pPr>
    </w:p>
    <w:p w14:paraId="0363087D" w14:textId="571A1111" w:rsidR="00EF7172" w:rsidRPr="0058207F" w:rsidRDefault="00EF7172" w:rsidP="00EF7172">
      <w:pPr>
        <w:rPr>
          <w:rFonts w:ascii="Arial" w:hAnsi="Arial" w:cs="Arial"/>
          <w:b w:val="0"/>
          <w:sz w:val="22"/>
          <w:szCs w:val="22"/>
        </w:rPr>
      </w:pPr>
      <w:r w:rsidRPr="0058207F">
        <w:rPr>
          <w:rFonts w:ascii="Arial" w:hAnsi="Arial" w:cs="Arial"/>
          <w:b w:val="0"/>
          <w:sz w:val="22"/>
          <w:szCs w:val="22"/>
        </w:rPr>
        <w:t>für meine Leistung erlaube ich mir wie folgt zu berechnen. Die Gebühren ergeben sich aus</w:t>
      </w:r>
      <w:r w:rsidR="00A03CBF">
        <w:rPr>
          <w:rFonts w:ascii="Arial" w:hAnsi="Arial" w:cs="Arial"/>
          <w:b w:val="0"/>
          <w:sz w:val="22"/>
          <w:szCs w:val="22"/>
        </w:rPr>
        <w:t xml:space="preserve"> der Gebührenordnung für Heilpra</w:t>
      </w:r>
      <w:r w:rsidRPr="0058207F">
        <w:rPr>
          <w:rFonts w:ascii="Arial" w:hAnsi="Arial" w:cs="Arial"/>
          <w:b w:val="0"/>
          <w:sz w:val="22"/>
          <w:szCs w:val="22"/>
        </w:rPr>
        <w:t>ktiker (</w:t>
      </w:r>
      <w:proofErr w:type="spellStart"/>
      <w:r w:rsidRPr="0058207F">
        <w:rPr>
          <w:rFonts w:ascii="Arial" w:hAnsi="Arial" w:cs="Arial"/>
          <w:b w:val="0"/>
          <w:sz w:val="22"/>
          <w:szCs w:val="22"/>
        </w:rPr>
        <w:t>GebüH</w:t>
      </w:r>
      <w:proofErr w:type="spellEnd"/>
      <w:r w:rsidRPr="0058207F">
        <w:rPr>
          <w:rFonts w:ascii="Arial" w:hAnsi="Arial" w:cs="Arial"/>
          <w:b w:val="0"/>
          <w:sz w:val="22"/>
          <w:szCs w:val="22"/>
        </w:rPr>
        <w:t xml:space="preserve"> 85).</w:t>
      </w:r>
    </w:p>
    <w:p w14:paraId="09495AA3" w14:textId="77777777" w:rsidR="00457C0C" w:rsidRPr="0058207F" w:rsidRDefault="00457C0C" w:rsidP="00C10314">
      <w:pPr>
        <w:outlineLvl w:val="0"/>
        <w:rPr>
          <w:rFonts w:ascii="Arial" w:hAnsi="Arial" w:cs="Arial"/>
          <w:b w:val="0"/>
          <w:sz w:val="22"/>
          <w:szCs w:val="22"/>
        </w:rPr>
      </w:pPr>
    </w:p>
    <w:tbl>
      <w:tblPr>
        <w:tblpPr w:leftFromText="142" w:rightFromText="142" w:vertAnchor="text" w:horzAnchor="margin" w:tblpX="-2" w:tblpY="66"/>
        <w:tblOverlap w:val="never"/>
        <w:tblW w:w="9500" w:type="dxa"/>
        <w:tblBorders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7"/>
        <w:gridCol w:w="3695"/>
        <w:gridCol w:w="2088"/>
      </w:tblGrid>
      <w:tr w:rsidR="00FD35BE" w:rsidRPr="0058207F" w14:paraId="367DF02C" w14:textId="77777777" w:rsidTr="001639FE">
        <w:trPr>
          <w:trHeight w:val="600"/>
        </w:trPr>
        <w:tc>
          <w:tcPr>
            <w:tcW w:w="9500" w:type="dxa"/>
            <w:gridSpan w:val="3"/>
            <w:tcBorders>
              <w:bottom w:val="nil"/>
            </w:tcBorders>
            <w:shd w:val="clear" w:color="auto" w:fill="auto"/>
            <w:vAlign w:val="bottom"/>
            <w:hideMark/>
          </w:tcPr>
          <w:p w14:paraId="5E26CDAB" w14:textId="77777777" w:rsidR="00FD35BE" w:rsidRPr="0058207F" w:rsidRDefault="00FD35BE" w:rsidP="001639FE">
            <w:pPr>
              <w:rPr>
                <w:rFonts w:ascii="Arial" w:hAnsi="Arial" w:cs="Arial"/>
                <w:b w:val="0"/>
                <w:lang w:eastAsia="de-DE"/>
              </w:rPr>
            </w:pPr>
            <w:r w:rsidRPr="0058207F">
              <w:rPr>
                <w:rFonts w:ascii="Arial" w:hAnsi="Arial" w:cs="Arial"/>
                <w:sz w:val="22"/>
                <w:szCs w:val="22"/>
                <w:lang w:eastAsia="de-DE"/>
              </w:rPr>
              <w:t>Diagnose</w:t>
            </w:r>
            <w:r w:rsidRPr="00DA46A1">
              <w:rPr>
                <w:rFonts w:ascii="Arial" w:hAnsi="Arial" w:cs="Arial"/>
                <w:sz w:val="22"/>
                <w:szCs w:val="22"/>
                <w:lang w:eastAsia="de-DE"/>
              </w:rPr>
              <w:t>:</w:t>
            </w:r>
            <w:r w:rsidR="00DA46A1">
              <w:rPr>
                <w:rFonts w:ascii="Arial" w:hAnsi="Arial" w:cs="Arial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="00C87CD9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>bla</w:t>
            </w:r>
            <w:proofErr w:type="spellEnd"/>
            <w:r w:rsidR="00C87CD9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 xml:space="preserve"> – hier </w:t>
            </w:r>
            <w:r w:rsidR="006043BF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 xml:space="preserve">schreibe ich </w:t>
            </w:r>
            <w:r w:rsidR="00C87CD9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 xml:space="preserve">immer die aktuelle Diagnose, meist ein oder 2 Zeilen lang – </w:t>
            </w:r>
            <w:proofErr w:type="spellStart"/>
            <w:r w:rsidR="00C87CD9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>bla</w:t>
            </w:r>
            <w:proofErr w:type="spellEnd"/>
            <w:r w:rsidR="00C87CD9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="00C87CD9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>bla</w:t>
            </w:r>
            <w:proofErr w:type="spellEnd"/>
            <w:r w:rsidR="00C87CD9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="00C87CD9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>bla</w:t>
            </w:r>
            <w:proofErr w:type="spellEnd"/>
            <w:r w:rsidR="00C87CD9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="00C87CD9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>bla</w:t>
            </w:r>
            <w:proofErr w:type="spellEnd"/>
            <w:r w:rsidR="00C87CD9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="00C87CD9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>bla</w:t>
            </w:r>
            <w:proofErr w:type="spellEnd"/>
            <w:r w:rsidR="00C87CD9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="00C87CD9">
              <w:rPr>
                <w:rFonts w:ascii="Arial" w:hAnsi="Arial" w:cs="Arial"/>
                <w:b w:val="0"/>
                <w:sz w:val="22"/>
                <w:szCs w:val="22"/>
                <w:lang w:eastAsia="de-DE"/>
              </w:rPr>
              <w:t>bla</w:t>
            </w:r>
            <w:proofErr w:type="spellEnd"/>
          </w:p>
          <w:p w14:paraId="11AD0AA4" w14:textId="77777777" w:rsidR="00085F41" w:rsidRPr="0058207F" w:rsidRDefault="00085F41" w:rsidP="001639FE">
            <w:pPr>
              <w:rPr>
                <w:rFonts w:ascii="Arial" w:hAnsi="Arial" w:cs="Arial"/>
                <w:lang w:eastAsia="de-DE"/>
              </w:rPr>
            </w:pPr>
          </w:p>
        </w:tc>
      </w:tr>
      <w:tr w:rsidR="00FD35BE" w:rsidRPr="00186626" w14:paraId="3454212F" w14:textId="77777777" w:rsidTr="00C87CD9">
        <w:trPr>
          <w:trHeight w:val="450"/>
        </w:trPr>
        <w:tc>
          <w:tcPr>
            <w:tcW w:w="3717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3A379" w14:textId="77777777" w:rsidR="00FD35BE" w:rsidRPr="00866D07" w:rsidRDefault="00FD35BE" w:rsidP="001639FE">
            <w:pPr>
              <w:jc w:val="center"/>
              <w:rPr>
                <w:lang w:eastAsia="de-DE"/>
              </w:rPr>
            </w:pPr>
            <w:r w:rsidRPr="00866D07">
              <w:rPr>
                <w:sz w:val="22"/>
                <w:szCs w:val="22"/>
                <w:lang w:eastAsia="de-DE"/>
              </w:rPr>
              <w:t>Behandlungsdatum</w:t>
            </w:r>
          </w:p>
        </w:tc>
        <w:tc>
          <w:tcPr>
            <w:tcW w:w="36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2A7B" w14:textId="77777777" w:rsidR="00FD35BE" w:rsidRPr="00866D07" w:rsidRDefault="00FD35BE" w:rsidP="001639FE">
            <w:pPr>
              <w:rPr>
                <w:lang w:eastAsia="de-DE"/>
              </w:rPr>
            </w:pPr>
            <w:r w:rsidRPr="00866D07">
              <w:rPr>
                <w:sz w:val="22"/>
                <w:szCs w:val="22"/>
                <w:lang w:eastAsia="de-DE"/>
              </w:rPr>
              <w:t>Gebührenziffer</w:t>
            </w:r>
          </w:p>
        </w:tc>
        <w:tc>
          <w:tcPr>
            <w:tcW w:w="2088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917C23" w14:textId="77777777" w:rsidR="00FD35BE" w:rsidRPr="00866D07" w:rsidRDefault="00FD35BE" w:rsidP="001639FE">
            <w:pPr>
              <w:jc w:val="center"/>
              <w:rPr>
                <w:lang w:eastAsia="de-DE"/>
              </w:rPr>
            </w:pPr>
            <w:r w:rsidRPr="00866D07">
              <w:rPr>
                <w:sz w:val="22"/>
                <w:szCs w:val="22"/>
                <w:lang w:eastAsia="de-DE"/>
              </w:rPr>
              <w:t>Betrag in €</w:t>
            </w:r>
          </w:p>
        </w:tc>
      </w:tr>
      <w:tr w:rsidR="00FD35BE" w:rsidRPr="00186626" w14:paraId="32356D06" w14:textId="77777777" w:rsidTr="00C87CD9">
        <w:trPr>
          <w:trHeight w:val="300"/>
        </w:trPr>
        <w:tc>
          <w:tcPr>
            <w:tcW w:w="371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D314" w14:textId="77777777" w:rsidR="00FD35BE" w:rsidRPr="008738F1" w:rsidRDefault="00A03CBF" w:rsidP="001639FE">
            <w:pPr>
              <w:jc w:val="center"/>
              <w:rPr>
                <w:b w:val="0"/>
                <w:lang w:eastAsia="de-DE"/>
              </w:rPr>
            </w:pPr>
            <w:sdt>
              <w:sdtPr>
                <w:rPr>
                  <w:b w:val="0"/>
                  <w:sz w:val="22"/>
                  <w:szCs w:val="22"/>
                  <w:highlight w:val="blue"/>
                </w:rPr>
                <w:id w:val="1333242"/>
                <w:placeholder>
                  <w:docPart w:val="7DC3C142401444EDBBAC1FD976B37A0A"/>
                </w:placeholder>
                <w:date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C87CD9" w:rsidRPr="00381051">
                  <w:rPr>
                    <w:b w:val="0"/>
                    <w:sz w:val="22"/>
                    <w:szCs w:val="22"/>
                    <w:highlight w:val="blue"/>
                  </w:rPr>
                  <w:t>32.12</w:t>
                </w:r>
                <w:r w:rsidR="00131ACC" w:rsidRPr="00381051">
                  <w:rPr>
                    <w:b w:val="0"/>
                    <w:sz w:val="22"/>
                    <w:szCs w:val="22"/>
                    <w:highlight w:val="blue"/>
                  </w:rPr>
                  <w:t>.2015</w:t>
                </w:r>
              </w:sdtContent>
            </w:sdt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794A" w14:textId="77777777" w:rsidR="00FD35BE" w:rsidRPr="00C87CD9" w:rsidRDefault="00A03CBF" w:rsidP="001639FE">
            <w:pPr>
              <w:rPr>
                <w:b w:val="0"/>
                <w:sz w:val="20"/>
                <w:szCs w:val="20"/>
                <w:highlight w:val="blue"/>
                <w:lang w:eastAsia="de-DE"/>
              </w:rPr>
            </w:pPr>
            <w:sdt>
              <w:sdtPr>
                <w:rPr>
                  <w:b w:val="0"/>
                  <w:sz w:val="20"/>
                  <w:szCs w:val="20"/>
                  <w:highlight w:val="blue"/>
                  <w:lang w:eastAsia="de-DE"/>
                </w:rPr>
                <w:alias w:val="Leistungen"/>
                <w:tag w:val="Leistungen"/>
                <w:id w:val="7486879"/>
                <w:placeholder>
                  <w:docPart w:val="F2793D462AAE4C3DA66AD50322EE3861"/>
                </w:placeholder>
                <w:comboBox>
                  <w:listItem w:displayText="1             Untersuchung" w:value="1             Untersuchung"/>
                  <w:listItem w:displayText="4             Eingehende Beratung" w:value="4             Eingehende Beratung"/>
                  <w:listItem w:displayText="5             Beratung" w:value="5             Beratung"/>
                  <w:listItem w:displayText="17.1       Neurologische Untersuchung" w:value="17.1       Neurologische Untersuchung"/>
                  <w:listItem w:displayText="20.2       Nervenpunktmassage" w:value="20.2       Nervenpunktmassage"/>
                  <w:listItem w:displayText="20.3       Bindegewebsmassage" w:value="20.3       Bindegewebsmassage"/>
                  <w:listItem w:displayText="20.4       Teilmassage" w:value="20.4       Teilmassage"/>
                  <w:listItem w:displayText="20.6B     Lymphdrainage" w:value="20.6B     Lymphdrainage"/>
                  <w:listItem w:displayText="34.1       Chiropraktische Behandlung" w:value="34.1       Chiropraktische Behandlung"/>
                  <w:listItem w:displayText="34.2       gezielter Chiropraktischer Eingriff" w:value="34.2       gezielter Chiropraktischer Eingriff"/>
                  <w:listItem w:displayText="35.1       Osteopathie Unterkiefer" w:value="35.1       Osteopathie Unterkiefer"/>
                  <w:listItem w:displayText="35.2       Osteopathie Schulter" w:value="35.2       Osteopathie Schulter"/>
                  <w:listItem w:displayText="35.3       Osteopathie Hand/Fuß" w:value="35.3       Osteopathie Hand/Fuß"/>
                  <w:listItem w:displayText="35.4       Osteopathie Schlüsselbein/Knie" w:value="35.4       Osteopathie Schlüsselbein/Knie"/>
                  <w:listItem w:displayText="35.5       Osteopathie Daumen" w:value="35.5       Osteopathie Daumen"/>
                  <w:listItem w:displayText="35.6       Osteopathie Finger/Zehen" w:value="35.6       Osteopathie Finger/Zehen"/>
                </w:comboBox>
              </w:sdtPr>
              <w:sdtEndPr/>
              <w:sdtContent>
                <w:r w:rsidR="003C02E8" w:rsidRPr="00C87CD9">
                  <w:rPr>
                    <w:b w:val="0"/>
                    <w:sz w:val="20"/>
                    <w:szCs w:val="20"/>
                    <w:highlight w:val="blue"/>
                    <w:lang w:eastAsia="de-DE"/>
                  </w:rPr>
                  <w:t>1             Untersuchung</w:t>
                </w:r>
              </w:sdtContent>
            </w:sdt>
          </w:p>
        </w:tc>
        <w:tc>
          <w:tcPr>
            <w:tcW w:w="208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D00C940" w14:textId="77777777" w:rsidR="00FD35BE" w:rsidRPr="00866D07" w:rsidRDefault="00C87CD9" w:rsidP="001639FE">
            <w:pPr>
              <w:jc w:val="center"/>
              <w:rPr>
                <w:b w:val="0"/>
                <w:lang w:eastAsia="de-DE"/>
              </w:rPr>
            </w:pPr>
            <w:r>
              <w:rPr>
                <w:b w:val="0"/>
                <w:sz w:val="22"/>
                <w:szCs w:val="22"/>
                <w:lang w:eastAsia="de-DE"/>
              </w:rPr>
              <w:t>12</w:t>
            </w:r>
            <w:r w:rsidR="006B6D55">
              <w:rPr>
                <w:b w:val="0"/>
                <w:sz w:val="22"/>
                <w:szCs w:val="22"/>
                <w:lang w:eastAsia="de-DE"/>
              </w:rPr>
              <w:t>,3</w:t>
            </w:r>
            <w:r w:rsidR="009A15A6">
              <w:rPr>
                <w:b w:val="0"/>
                <w:sz w:val="22"/>
                <w:szCs w:val="22"/>
                <w:lang w:eastAsia="de-DE"/>
              </w:rPr>
              <w:t>0</w:t>
            </w:r>
          </w:p>
        </w:tc>
      </w:tr>
      <w:tr w:rsidR="00FD35BE" w:rsidRPr="00186626" w14:paraId="74D72CD3" w14:textId="77777777" w:rsidTr="00C87CD9">
        <w:trPr>
          <w:trHeight w:val="300"/>
        </w:trPr>
        <w:tc>
          <w:tcPr>
            <w:tcW w:w="371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51AD" w14:textId="77777777" w:rsidR="00FD35BE" w:rsidRPr="008738F1" w:rsidRDefault="00FD35BE" w:rsidP="001639FE">
            <w:pPr>
              <w:jc w:val="center"/>
              <w:rPr>
                <w:b w:val="0"/>
                <w:lang w:eastAsia="de-DE"/>
              </w:rPr>
            </w:pP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332A" w14:textId="77777777" w:rsidR="00FD35BE" w:rsidRPr="00C87CD9" w:rsidRDefault="00A03CBF" w:rsidP="001639FE">
            <w:pPr>
              <w:rPr>
                <w:b w:val="0"/>
                <w:sz w:val="20"/>
                <w:szCs w:val="20"/>
                <w:highlight w:val="blue"/>
                <w:lang w:eastAsia="de-DE"/>
              </w:rPr>
            </w:pPr>
            <w:sdt>
              <w:sdtPr>
                <w:rPr>
                  <w:b w:val="0"/>
                  <w:sz w:val="20"/>
                  <w:szCs w:val="20"/>
                  <w:highlight w:val="blue"/>
                  <w:lang w:eastAsia="de-DE"/>
                </w:rPr>
                <w:alias w:val="Leistungen"/>
                <w:tag w:val="Leistungen"/>
                <w:id w:val="7486882"/>
                <w:placeholder>
                  <w:docPart w:val="5E33B4A39CCE42B9BE5B61B5BF40CB5D"/>
                </w:placeholder>
                <w:comboBox>
                  <w:listItem w:displayText="1             Untersuchung" w:value="1             Untersuchung"/>
                  <w:listItem w:displayText="4             Eingehende Beratung" w:value="4             Eingehende Beratung"/>
                  <w:listItem w:displayText="5             Beratung" w:value="5             Beratung"/>
                  <w:listItem w:displayText="17.1       Neurologische Untersuchung" w:value="17.1       Neurologische Untersuchung"/>
                  <w:listItem w:displayText="20.2       Nervenpunktmassage" w:value="20.2       Nervenpunktmassage"/>
                  <w:listItem w:displayText="20.3       Bindegewebsmassage" w:value="20.3       Bindegewebsmassage"/>
                  <w:listItem w:displayText="20.4       Teilmassage" w:value="20.4       Teilmassage"/>
                  <w:listItem w:displayText="20.6B     Lymphdrainage" w:value="20.6B     Lymphdrainage"/>
                  <w:listItem w:displayText="34.1       Chiropraktische Behandlung" w:value="34.1       Chiropraktische Behandlung"/>
                  <w:listItem w:displayText="34.2       gezielter Chiropraktischer Eingriff" w:value="34.2       gezielter Chiropraktischer Eingriff"/>
                  <w:listItem w:displayText="35.1       Osteopathie Unterkiefer" w:value="35.1       Osteopathie Unterkiefer"/>
                  <w:listItem w:displayText="35.2       Osteopathie Schulter" w:value="35.2       Osteopathie Schulter"/>
                  <w:listItem w:displayText="35.3       Osteopathie Hand/Fuß" w:value="35.3       Osteopathie Hand/Fuß"/>
                  <w:listItem w:displayText="35.4       Osteopathie Schlüsselbein/Knie" w:value="35.4       Osteopathie Schlüsselbein/Knie"/>
                  <w:listItem w:displayText="35.5       Osteopathie Daumen" w:value="35.5       Osteopathie Daumen"/>
                  <w:listItem w:displayText="35.6       Osteopathie Finger/Zehen" w:value="35.6       Osteopathie Finger/Zehen"/>
                </w:comboBox>
              </w:sdtPr>
              <w:sdtEndPr/>
              <w:sdtContent>
                <w:r w:rsidR="00EA72BE" w:rsidRPr="00C87CD9">
                  <w:rPr>
                    <w:b w:val="0"/>
                    <w:sz w:val="20"/>
                    <w:szCs w:val="20"/>
                    <w:highlight w:val="blue"/>
                    <w:lang w:eastAsia="de-DE"/>
                  </w:rPr>
                  <w:t>35.2       Osteopathie Schulter</w:t>
                </w:r>
              </w:sdtContent>
            </w:sdt>
          </w:p>
        </w:tc>
        <w:tc>
          <w:tcPr>
            <w:tcW w:w="208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F5D9983" w14:textId="77777777" w:rsidR="00FD35BE" w:rsidRPr="00866D07" w:rsidRDefault="00EA72BE" w:rsidP="001639FE">
            <w:pPr>
              <w:jc w:val="center"/>
              <w:rPr>
                <w:b w:val="0"/>
                <w:lang w:eastAsia="de-DE"/>
              </w:rPr>
            </w:pPr>
            <w:r>
              <w:rPr>
                <w:b w:val="0"/>
                <w:sz w:val="22"/>
                <w:szCs w:val="22"/>
                <w:lang w:eastAsia="de-DE"/>
              </w:rPr>
              <w:t>15,40</w:t>
            </w:r>
          </w:p>
        </w:tc>
      </w:tr>
      <w:tr w:rsidR="00C87CD9" w:rsidRPr="00186626" w14:paraId="6545BD84" w14:textId="77777777" w:rsidTr="00C87CD9">
        <w:trPr>
          <w:trHeight w:val="300"/>
        </w:trPr>
        <w:tc>
          <w:tcPr>
            <w:tcW w:w="371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8CC4" w14:textId="77777777" w:rsidR="00C87CD9" w:rsidRPr="008738F1" w:rsidRDefault="00C87CD9" w:rsidP="001639FE">
            <w:pPr>
              <w:jc w:val="center"/>
              <w:rPr>
                <w:b w:val="0"/>
                <w:lang w:eastAsia="de-DE"/>
              </w:rPr>
            </w:pP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2D9F" w14:textId="77777777" w:rsidR="00C87CD9" w:rsidRPr="00C87CD9" w:rsidRDefault="00A03CBF" w:rsidP="001639FE">
            <w:pPr>
              <w:rPr>
                <w:b w:val="0"/>
                <w:sz w:val="20"/>
                <w:szCs w:val="20"/>
                <w:highlight w:val="blue"/>
                <w:lang w:eastAsia="de-DE"/>
              </w:rPr>
            </w:pPr>
            <w:sdt>
              <w:sdtPr>
                <w:rPr>
                  <w:b w:val="0"/>
                  <w:sz w:val="20"/>
                  <w:szCs w:val="20"/>
                  <w:highlight w:val="blue"/>
                  <w:lang w:eastAsia="de-DE"/>
                </w:rPr>
                <w:alias w:val="Leistungen"/>
                <w:tag w:val="Leistungen"/>
                <w:id w:val="2154176"/>
                <w:placeholder>
                  <w:docPart w:val="48D7800DEB04407B8498F58E3719B8D5"/>
                </w:placeholder>
                <w:comboBox>
                  <w:listItem w:displayText="1             Untersuchung" w:value="1             Untersuchung"/>
                  <w:listItem w:displayText="4             Eingehende Beratung" w:value="4             Eingehende Beratung"/>
                  <w:listItem w:displayText="5             Beratung" w:value="5             Beratung"/>
                  <w:listItem w:displayText="17.1       Neurologische Untersuchung" w:value="17.1       Neurologische Untersuchung"/>
                  <w:listItem w:displayText="20.2       Nervenpunktmassage" w:value="20.2       Nervenpunktmassage"/>
                  <w:listItem w:displayText="20.3       Bindegewebsmassage" w:value="20.3       Bindegewebsmassage"/>
                  <w:listItem w:displayText="20.4       Teilmassage" w:value="20.4       Teilmassage"/>
                  <w:listItem w:displayText="20.6B     Lymphdrainage" w:value="20.6B     Lymphdrainage"/>
                  <w:listItem w:displayText="34.1       Chiropraktische Behandlung" w:value="34.1       Chiropraktische Behandlung"/>
                  <w:listItem w:displayText="34.2       gezielter Chiropraktischer Eingriff" w:value="34.2       gezielter Chiropraktischer Eingriff"/>
                  <w:listItem w:displayText="35.1       Osteopathie Unterkiefer" w:value="35.1       Osteopathie Unterkiefer"/>
                  <w:listItem w:displayText="35.2       Osteopathie Schulter" w:value="35.2       Osteopathie Schulter"/>
                  <w:listItem w:displayText="35.3       Osteopathie Hand/Fuß" w:value="35.3       Osteopathie Hand/Fuß"/>
                  <w:listItem w:displayText="35.4       Osteopathie Schlüsselbein/Knie" w:value="35.4       Osteopathie Schlüsselbein/Knie"/>
                  <w:listItem w:displayText="35.5       Osteopathie Daumen" w:value="35.5       Osteopathie Daumen"/>
                  <w:listItem w:displayText="35.6       Osteopathie Finger/Zehen" w:value="35.6       Osteopathie Finger/Zehen"/>
                </w:comboBox>
              </w:sdtPr>
              <w:sdtEndPr/>
              <w:sdtContent>
                <w:r w:rsidR="00C87CD9" w:rsidRPr="00C87CD9">
                  <w:rPr>
                    <w:b w:val="0"/>
                    <w:sz w:val="20"/>
                    <w:szCs w:val="20"/>
                    <w:highlight w:val="blue"/>
                    <w:lang w:eastAsia="de-DE"/>
                  </w:rPr>
                  <w:t>20.3       Bindegewebsmassage</w:t>
                </w:r>
              </w:sdtContent>
            </w:sdt>
          </w:p>
        </w:tc>
        <w:tc>
          <w:tcPr>
            <w:tcW w:w="208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46AEE54" w14:textId="77777777" w:rsidR="00C87CD9" w:rsidRDefault="00C87CD9" w:rsidP="001639FE">
            <w:pPr>
              <w:jc w:val="center"/>
              <w:rPr>
                <w:b w:val="0"/>
                <w:lang w:eastAsia="de-DE"/>
              </w:rPr>
            </w:pPr>
            <w:r>
              <w:rPr>
                <w:b w:val="0"/>
                <w:sz w:val="22"/>
                <w:szCs w:val="22"/>
                <w:lang w:eastAsia="de-DE"/>
              </w:rPr>
              <w:t>5,10</w:t>
            </w:r>
          </w:p>
        </w:tc>
      </w:tr>
      <w:tr w:rsidR="00FD35BE" w:rsidRPr="00186626" w14:paraId="52897BE3" w14:textId="77777777" w:rsidTr="00C87CD9">
        <w:trPr>
          <w:trHeight w:val="300"/>
        </w:trPr>
        <w:tc>
          <w:tcPr>
            <w:tcW w:w="371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6937" w14:textId="77777777" w:rsidR="00FD35BE" w:rsidRPr="008738F1" w:rsidRDefault="00FD35BE" w:rsidP="001639FE">
            <w:pPr>
              <w:jc w:val="center"/>
              <w:rPr>
                <w:b w:val="0"/>
                <w:lang w:eastAsia="de-DE"/>
              </w:rPr>
            </w:pP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2AE9" w14:textId="77777777" w:rsidR="00FD35BE" w:rsidRPr="00C87CD9" w:rsidRDefault="00A03CBF" w:rsidP="001639FE">
            <w:pPr>
              <w:rPr>
                <w:b w:val="0"/>
                <w:sz w:val="20"/>
                <w:szCs w:val="20"/>
                <w:highlight w:val="blue"/>
                <w:lang w:eastAsia="de-DE"/>
              </w:rPr>
            </w:pPr>
            <w:sdt>
              <w:sdtPr>
                <w:rPr>
                  <w:b w:val="0"/>
                  <w:sz w:val="20"/>
                  <w:szCs w:val="20"/>
                  <w:highlight w:val="blue"/>
                  <w:lang w:eastAsia="de-DE"/>
                </w:rPr>
                <w:alias w:val="Leistungen"/>
                <w:tag w:val="Leistungen"/>
                <w:id w:val="7486883"/>
                <w:placeholder>
                  <w:docPart w:val="532776AC3B794173BFB626B054D45FE4"/>
                </w:placeholder>
                <w:comboBox>
                  <w:listItem w:displayText="1             Untersuchung" w:value="1             Untersuchung"/>
                  <w:listItem w:displayText="4             Eingehende Beratung" w:value="4             Eingehende Beratung"/>
                  <w:listItem w:displayText="5             Beratung" w:value="5             Beratung"/>
                  <w:listItem w:displayText="17.1       Neurologische Untersuchung" w:value="17.1       Neurologische Untersuchung"/>
                  <w:listItem w:displayText="20.2       Nervenpunktmassage" w:value="20.2       Nervenpunktmassage"/>
                  <w:listItem w:displayText="20.3       Bindegewebsmassage" w:value="20.3       Bindegewebsmassage"/>
                  <w:listItem w:displayText="20.4       Teilmassage" w:value="20.4       Teilmassage"/>
                  <w:listItem w:displayText="20.6B     Lymphdrainage" w:value="20.6B     Lymphdrainage"/>
                  <w:listItem w:displayText="34.1       Chiropraktische Behandlung" w:value="34.1       Chiropraktische Behandlung"/>
                  <w:listItem w:displayText="34.2       gezielter Chiropraktischer Eingriff" w:value="34.2       gezielter Chiropraktischer Eingriff"/>
                  <w:listItem w:displayText="35.1       Osteopathie Unterkiefer" w:value="35.1       Osteopathie Unterkiefer"/>
                  <w:listItem w:displayText="35.2       Osteopathie Schulter" w:value="35.2       Osteopathie Schulter"/>
                  <w:listItem w:displayText="35.3       Osteopathie Hand/Fuß" w:value="35.3       Osteopathie Hand/Fuß"/>
                  <w:listItem w:displayText="35.4       Osteopathie Schlüsselbein/Knie" w:value="35.4       Osteopathie Schlüsselbein/Knie"/>
                  <w:listItem w:displayText="35.5       Osteopathie Daumen" w:value="35.5       Osteopathie Daumen"/>
                  <w:listItem w:displayText="35.6       Osteopathie Finger/Zehen" w:value="35.6       Osteopathie Finger/Zehen"/>
                </w:comboBox>
              </w:sdtPr>
              <w:sdtEndPr/>
              <w:sdtContent>
                <w:r w:rsidR="00DA46A1" w:rsidRPr="00C87CD9">
                  <w:rPr>
                    <w:b w:val="0"/>
                    <w:sz w:val="20"/>
                    <w:szCs w:val="20"/>
                    <w:highlight w:val="blue"/>
                    <w:lang w:eastAsia="de-DE"/>
                  </w:rPr>
                  <w:t>35.4       Osteopathie Schlüsselbein/Knie</w:t>
                </w:r>
              </w:sdtContent>
            </w:sdt>
          </w:p>
        </w:tc>
        <w:tc>
          <w:tcPr>
            <w:tcW w:w="208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80C14E0" w14:textId="77777777" w:rsidR="00FD35BE" w:rsidRPr="00866D07" w:rsidRDefault="00DA46A1" w:rsidP="001639FE">
            <w:pPr>
              <w:jc w:val="center"/>
              <w:rPr>
                <w:b w:val="0"/>
                <w:lang w:eastAsia="de-DE"/>
              </w:rPr>
            </w:pPr>
            <w:r>
              <w:rPr>
                <w:b w:val="0"/>
                <w:sz w:val="22"/>
                <w:szCs w:val="22"/>
                <w:lang w:eastAsia="de-DE"/>
              </w:rPr>
              <w:t>7,7</w:t>
            </w:r>
            <w:r w:rsidR="00EF7172">
              <w:rPr>
                <w:b w:val="0"/>
                <w:sz w:val="22"/>
                <w:szCs w:val="22"/>
                <w:lang w:eastAsia="de-DE"/>
              </w:rPr>
              <w:t>0</w:t>
            </w:r>
          </w:p>
        </w:tc>
      </w:tr>
      <w:tr w:rsidR="006B6D55" w:rsidRPr="00186626" w14:paraId="563B33D6" w14:textId="77777777" w:rsidTr="00C87CD9">
        <w:trPr>
          <w:trHeight w:val="300"/>
        </w:trPr>
        <w:tc>
          <w:tcPr>
            <w:tcW w:w="371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9B3D" w14:textId="77777777" w:rsidR="006B6D55" w:rsidRPr="008738F1" w:rsidRDefault="006B6D55" w:rsidP="001639FE">
            <w:pPr>
              <w:jc w:val="center"/>
              <w:rPr>
                <w:b w:val="0"/>
                <w:lang w:eastAsia="de-DE"/>
              </w:rPr>
            </w:pP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62F5" w14:textId="77777777" w:rsidR="006B6D55" w:rsidRPr="00C87CD9" w:rsidRDefault="00A03CBF" w:rsidP="001639FE">
            <w:pPr>
              <w:rPr>
                <w:b w:val="0"/>
                <w:sz w:val="20"/>
                <w:szCs w:val="20"/>
                <w:highlight w:val="blue"/>
                <w:lang w:eastAsia="de-DE"/>
              </w:rPr>
            </w:pPr>
            <w:sdt>
              <w:sdtPr>
                <w:rPr>
                  <w:b w:val="0"/>
                  <w:sz w:val="20"/>
                  <w:szCs w:val="20"/>
                  <w:highlight w:val="blue"/>
                  <w:lang w:eastAsia="de-DE"/>
                </w:rPr>
                <w:alias w:val="Leistungen"/>
                <w:tag w:val="Leistungen"/>
                <w:id w:val="12563806"/>
                <w:placeholder>
                  <w:docPart w:val="627A8341C1A14A2BBBB51847E3DD9390"/>
                </w:placeholder>
                <w:comboBox>
                  <w:listItem w:displayText="1             Untersuchung" w:value="1             Untersuchung"/>
                  <w:listItem w:displayText="4             Eingehende Beratung" w:value="4             Eingehende Beratung"/>
                  <w:listItem w:displayText="5             Beratung" w:value="5             Beratung"/>
                  <w:listItem w:displayText="17.1       Neurologische Untersuchung" w:value="17.1       Neurologische Untersuchung"/>
                  <w:listItem w:displayText="20.2       Nervenpunktmassage" w:value="20.2       Nervenpunktmassage"/>
                  <w:listItem w:displayText="20.3       Bindegewebsmassage" w:value="20.3       Bindegewebsmassage"/>
                  <w:listItem w:displayText="20.4       Teilmassage" w:value="20.4       Teilmassage"/>
                  <w:listItem w:displayText="20.6B     Lymphdrainage" w:value="20.6B     Lymphdrainage"/>
                  <w:listItem w:displayText="34.1       Chiropraktische Behandlung" w:value="34.1       Chiropraktische Behandlung"/>
                  <w:listItem w:displayText="34.2       gezielter Chiropraktischer Eingriff" w:value="34.2       gezielter Chiropraktischer Eingriff"/>
                  <w:listItem w:displayText="35.1       Osteopathie Unterkiefer" w:value="35.1       Osteopathie Unterkiefer"/>
                  <w:listItem w:displayText="35.2       Osteopathie Schulter" w:value="35.2       Osteopathie Schulter"/>
                  <w:listItem w:displayText="35.3       Osteopathie Hand/Fuß" w:value="35.3       Osteopathie Hand/Fuß"/>
                  <w:listItem w:displayText="35.4       Osteopathie Schlüsselbein/Knie" w:value="35.4       Osteopathie Schlüsselbein/Knie"/>
                  <w:listItem w:displayText="35.5       Osteopathie Daumen" w:value="35.5       Osteopathie Daumen"/>
                  <w:listItem w:displayText="35.6       Osteopathie Finger/Zehen" w:value="35.6       Osteopathie Finger/Zehen"/>
                </w:comboBox>
              </w:sdtPr>
              <w:sdtEndPr/>
              <w:sdtContent>
                <w:r w:rsidR="006B6D55" w:rsidRPr="00C87CD9">
                  <w:rPr>
                    <w:b w:val="0"/>
                    <w:sz w:val="20"/>
                    <w:szCs w:val="20"/>
                    <w:highlight w:val="blue"/>
                    <w:lang w:eastAsia="de-DE"/>
                  </w:rPr>
                  <w:t>35.3       Osteopathie Hand/Fuß</w:t>
                </w:r>
              </w:sdtContent>
            </w:sdt>
          </w:p>
        </w:tc>
        <w:tc>
          <w:tcPr>
            <w:tcW w:w="208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EE304C8" w14:textId="77777777" w:rsidR="006B6D55" w:rsidRDefault="006B6D55" w:rsidP="001639FE">
            <w:pPr>
              <w:jc w:val="center"/>
              <w:rPr>
                <w:b w:val="0"/>
                <w:lang w:eastAsia="de-DE"/>
              </w:rPr>
            </w:pPr>
            <w:r>
              <w:rPr>
                <w:b w:val="0"/>
                <w:sz w:val="22"/>
                <w:szCs w:val="22"/>
                <w:lang w:eastAsia="de-DE"/>
              </w:rPr>
              <w:t>15,40</w:t>
            </w:r>
          </w:p>
        </w:tc>
      </w:tr>
      <w:tr w:rsidR="006B6D55" w:rsidRPr="00186626" w14:paraId="65047A80" w14:textId="77777777" w:rsidTr="00C87CD9">
        <w:trPr>
          <w:trHeight w:val="300"/>
        </w:trPr>
        <w:tc>
          <w:tcPr>
            <w:tcW w:w="371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08803" w14:textId="77777777" w:rsidR="006B6D55" w:rsidRPr="008738F1" w:rsidRDefault="006B6D55" w:rsidP="001639FE">
            <w:pPr>
              <w:jc w:val="center"/>
              <w:rPr>
                <w:b w:val="0"/>
                <w:lang w:eastAsia="de-DE"/>
              </w:rPr>
            </w:pP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AAD1" w14:textId="77777777" w:rsidR="006B6D55" w:rsidRPr="00C87CD9" w:rsidRDefault="00A03CBF" w:rsidP="001639FE">
            <w:pPr>
              <w:rPr>
                <w:b w:val="0"/>
                <w:sz w:val="20"/>
                <w:szCs w:val="20"/>
                <w:highlight w:val="blue"/>
                <w:lang w:eastAsia="de-DE"/>
              </w:rPr>
            </w:pPr>
            <w:sdt>
              <w:sdtPr>
                <w:rPr>
                  <w:b w:val="0"/>
                  <w:sz w:val="20"/>
                  <w:szCs w:val="20"/>
                  <w:highlight w:val="blue"/>
                  <w:lang w:eastAsia="de-DE"/>
                </w:rPr>
                <w:alias w:val="Leistungen"/>
                <w:tag w:val="Leistungen"/>
                <w:id w:val="12563807"/>
                <w:placeholder>
                  <w:docPart w:val="052623B3AC094D26A247F38AC9EDE12D"/>
                </w:placeholder>
                <w:comboBox>
                  <w:listItem w:displayText="1             Untersuchung" w:value="1             Untersuchung"/>
                  <w:listItem w:displayText="4             Eingehende Beratung" w:value="4             Eingehende Beratung"/>
                  <w:listItem w:displayText="5             Beratung" w:value="5             Beratung"/>
                  <w:listItem w:displayText="17.1       Neurologische Untersuchung" w:value="17.1       Neurologische Untersuchung"/>
                  <w:listItem w:displayText="20.2       Nervenpunktmassage" w:value="20.2       Nervenpunktmassage"/>
                  <w:listItem w:displayText="20.3       Bindegewebsmassage" w:value="20.3       Bindegewebsmassage"/>
                  <w:listItem w:displayText="20.4       Teilmassage" w:value="20.4       Teilmassage"/>
                  <w:listItem w:displayText="20.6B     Lymphdrainage" w:value="20.6B     Lymphdrainage"/>
                  <w:listItem w:displayText="34.1       Chiropraktische Behandlung" w:value="34.1       Chiropraktische Behandlung"/>
                  <w:listItem w:displayText="34.2       gezielter Chiropraktischer Eingriff" w:value="34.2       gezielter Chiropraktischer Eingriff"/>
                  <w:listItem w:displayText="35.1       Osteopathie Unterkiefer" w:value="35.1       Osteopathie Unterkiefer"/>
                  <w:listItem w:displayText="35.2       Osteopathie Schulter" w:value="35.2       Osteopathie Schulter"/>
                  <w:listItem w:displayText="35.3       Osteopathie Hand/Fuß" w:value="35.3       Osteopathie Hand/Fuß"/>
                  <w:listItem w:displayText="35.4       Osteopathie Schlüsselbein/Knie" w:value="35.4       Osteopathie Schlüsselbein/Knie"/>
                  <w:listItem w:displayText="35.5       Osteopathie Daumen" w:value="35.5       Osteopathie Daumen"/>
                  <w:listItem w:displayText="35.6       Osteopathie Finger/Zehen" w:value="35.6       Osteopathie Finger/Zehen"/>
                </w:comboBox>
              </w:sdtPr>
              <w:sdtEndPr/>
              <w:sdtContent>
                <w:r w:rsidR="00C87CD9" w:rsidRPr="00C87CD9">
                  <w:rPr>
                    <w:b w:val="0"/>
                    <w:sz w:val="20"/>
                    <w:szCs w:val="20"/>
                    <w:highlight w:val="blue"/>
                    <w:lang w:eastAsia="de-DE"/>
                  </w:rPr>
                  <w:t>20.2       Nervenpunktmassage</w:t>
                </w:r>
              </w:sdtContent>
            </w:sdt>
          </w:p>
        </w:tc>
        <w:tc>
          <w:tcPr>
            <w:tcW w:w="208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DDBD198" w14:textId="77777777" w:rsidR="006B6D55" w:rsidRDefault="00E04CC8" w:rsidP="001639FE">
            <w:pPr>
              <w:jc w:val="center"/>
              <w:rPr>
                <w:b w:val="0"/>
                <w:lang w:eastAsia="de-DE"/>
              </w:rPr>
            </w:pPr>
            <w:r>
              <w:rPr>
                <w:b w:val="0"/>
                <w:sz w:val="22"/>
                <w:szCs w:val="22"/>
                <w:lang w:eastAsia="de-DE"/>
              </w:rPr>
              <w:t>6,9</w:t>
            </w:r>
            <w:r w:rsidR="006B6D55">
              <w:rPr>
                <w:b w:val="0"/>
                <w:sz w:val="22"/>
                <w:szCs w:val="22"/>
                <w:lang w:eastAsia="de-DE"/>
              </w:rPr>
              <w:t>0</w:t>
            </w:r>
          </w:p>
        </w:tc>
      </w:tr>
      <w:tr w:rsidR="00DA46A1" w:rsidRPr="00186626" w14:paraId="5D98BEA2" w14:textId="77777777" w:rsidTr="00C87CD9">
        <w:trPr>
          <w:trHeight w:val="300"/>
        </w:trPr>
        <w:tc>
          <w:tcPr>
            <w:tcW w:w="371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68DF" w14:textId="77777777" w:rsidR="00DA46A1" w:rsidRPr="008738F1" w:rsidRDefault="00DA46A1" w:rsidP="001639FE">
            <w:pPr>
              <w:jc w:val="center"/>
              <w:rPr>
                <w:b w:val="0"/>
                <w:lang w:eastAsia="de-DE"/>
              </w:rPr>
            </w:pP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3430" w14:textId="77777777" w:rsidR="00DA46A1" w:rsidRPr="00C87CD9" w:rsidRDefault="00A03CBF" w:rsidP="001639FE">
            <w:pPr>
              <w:rPr>
                <w:b w:val="0"/>
                <w:sz w:val="20"/>
                <w:szCs w:val="20"/>
                <w:highlight w:val="blue"/>
                <w:lang w:eastAsia="de-DE"/>
              </w:rPr>
            </w:pPr>
            <w:sdt>
              <w:sdtPr>
                <w:rPr>
                  <w:b w:val="0"/>
                  <w:sz w:val="20"/>
                  <w:szCs w:val="20"/>
                  <w:highlight w:val="blue"/>
                  <w:lang w:eastAsia="de-DE"/>
                </w:rPr>
                <w:alias w:val="Leistungen"/>
                <w:tag w:val="Leistungen"/>
                <w:id w:val="948065"/>
                <w:placeholder>
                  <w:docPart w:val="291F4F46C8E74261A40736AD182D21CA"/>
                </w:placeholder>
                <w:comboBox>
                  <w:listItem w:displayText="1             Untersuchung" w:value="1             Untersuchung"/>
                  <w:listItem w:displayText="4             Eingehende Beratung" w:value="4             Eingehende Beratung"/>
                  <w:listItem w:displayText="5             Beratung" w:value="5             Beratung"/>
                  <w:listItem w:displayText="17.1       Neurologische Untersuchung" w:value="17.1       Neurologische Untersuchung"/>
                  <w:listItem w:displayText="20.2       Nervenpunktmassage" w:value="20.2       Nervenpunktmassage"/>
                  <w:listItem w:displayText="20.3       Bindegewebsmassage" w:value="20.3       Bindegewebsmassage"/>
                  <w:listItem w:displayText="20.4       Teilmassage" w:value="20.4       Teilmassage"/>
                  <w:listItem w:displayText="20.6B     Lymphdrainage" w:value="20.6B     Lymphdrainage"/>
                  <w:listItem w:displayText="34.1       Chiropraktische Behandlung" w:value="34.1       Chiropraktische Behandlung"/>
                  <w:listItem w:displayText="34.2       gezielter Chiropraktischer Eingriff" w:value="34.2       gezielter Chiropraktischer Eingriff"/>
                  <w:listItem w:displayText="35.1       Osteopathie Unterkiefer" w:value="35.1       Osteopathie Unterkiefer"/>
                  <w:listItem w:displayText="35.2       Osteopathie Schulter" w:value="35.2       Osteopathie Schulter"/>
                  <w:listItem w:displayText="35.3       Osteopathie Hand/Fuß" w:value="35.3       Osteopathie Hand/Fuß"/>
                  <w:listItem w:displayText="35.4       Osteopathie Schlüsselbein/Knie" w:value="35.4       Osteopathie Schlüsselbein/Knie"/>
                  <w:listItem w:displayText="35.5       Osteopathie Daumen" w:value="35.5       Osteopathie Daumen"/>
                  <w:listItem w:displayText="35.6       Osteopathie Finger/Zehen" w:value="35.6       Osteopathie Finger/Zehen"/>
                </w:comboBox>
              </w:sdtPr>
              <w:sdtEndPr/>
              <w:sdtContent>
                <w:r w:rsidR="00DA46A1" w:rsidRPr="00C87CD9">
                  <w:rPr>
                    <w:b w:val="0"/>
                    <w:sz w:val="20"/>
                    <w:szCs w:val="20"/>
                    <w:highlight w:val="blue"/>
                    <w:lang w:eastAsia="de-DE"/>
                  </w:rPr>
                  <w:t>20.1       Atemtherapie</w:t>
                </w:r>
              </w:sdtContent>
            </w:sdt>
          </w:p>
        </w:tc>
        <w:tc>
          <w:tcPr>
            <w:tcW w:w="208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BCEF4F8" w14:textId="77777777" w:rsidR="00DA46A1" w:rsidRDefault="00DA46A1" w:rsidP="001639FE">
            <w:pPr>
              <w:jc w:val="center"/>
              <w:rPr>
                <w:b w:val="0"/>
                <w:lang w:eastAsia="de-DE"/>
              </w:rPr>
            </w:pPr>
            <w:r>
              <w:rPr>
                <w:b w:val="0"/>
                <w:sz w:val="22"/>
                <w:szCs w:val="22"/>
                <w:lang w:eastAsia="de-DE"/>
              </w:rPr>
              <w:t>7,60</w:t>
            </w:r>
          </w:p>
        </w:tc>
      </w:tr>
      <w:tr w:rsidR="00FD35BE" w:rsidRPr="00186626" w14:paraId="72AB28B4" w14:textId="77777777" w:rsidTr="00C87CD9">
        <w:trPr>
          <w:gridBefore w:val="1"/>
          <w:wBefore w:w="3717" w:type="dxa"/>
          <w:trHeight w:val="300"/>
        </w:trPr>
        <w:tc>
          <w:tcPr>
            <w:tcW w:w="3695" w:type="dxa"/>
            <w:tcBorders>
              <w:top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6464F" w14:textId="77777777" w:rsidR="00FD35BE" w:rsidRPr="00186626" w:rsidRDefault="00FD35BE" w:rsidP="001639FE">
            <w:pPr>
              <w:rPr>
                <w:lang w:eastAsia="de-DE"/>
              </w:rPr>
            </w:pPr>
            <w:r>
              <w:rPr>
                <w:lang w:eastAsia="de-DE"/>
              </w:rPr>
              <w:t>Gesamtsumme in €</w:t>
            </w:r>
          </w:p>
        </w:tc>
        <w:tc>
          <w:tcPr>
            <w:tcW w:w="2088" w:type="dxa"/>
            <w:tcBorders>
              <w:top w:val="single" w:sz="12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2542F67" w14:textId="77777777" w:rsidR="00FD35BE" w:rsidRPr="00186626" w:rsidRDefault="00F1228C" w:rsidP="001639FE">
            <w:pPr>
              <w:jc w:val="center"/>
              <w:rPr>
                <w:lang w:eastAsia="de-DE"/>
              </w:rPr>
            </w:pPr>
            <w:r>
              <w:rPr>
                <w:szCs w:val="22"/>
                <w:lang w:eastAsia="de-DE"/>
              </w:rPr>
              <w:fldChar w:fldCharType="begin"/>
            </w:r>
            <w:r w:rsidR="00FD35BE">
              <w:rPr>
                <w:szCs w:val="22"/>
                <w:lang w:eastAsia="de-DE"/>
              </w:rPr>
              <w:instrText xml:space="preserve"> =SUM(ABOVE) \# "#.##0,00 €;(#.##0,00 €)" </w:instrText>
            </w:r>
            <w:r>
              <w:rPr>
                <w:szCs w:val="22"/>
                <w:lang w:eastAsia="de-DE"/>
              </w:rPr>
              <w:fldChar w:fldCharType="separate"/>
            </w:r>
            <w:r w:rsidR="00C87CD9">
              <w:rPr>
                <w:noProof/>
                <w:szCs w:val="22"/>
                <w:lang w:eastAsia="de-DE"/>
              </w:rPr>
              <w:t xml:space="preserve">  </w:t>
            </w:r>
            <w:r w:rsidR="00C87CD9" w:rsidRPr="00C87CD9">
              <w:rPr>
                <w:noProof/>
                <w:szCs w:val="22"/>
                <w:highlight w:val="blue"/>
                <w:lang w:eastAsia="de-DE"/>
              </w:rPr>
              <w:t>70,40 €</w:t>
            </w:r>
            <w:r>
              <w:rPr>
                <w:szCs w:val="22"/>
                <w:lang w:eastAsia="de-DE"/>
              </w:rPr>
              <w:fldChar w:fldCharType="end"/>
            </w:r>
          </w:p>
        </w:tc>
      </w:tr>
    </w:tbl>
    <w:p w14:paraId="2B457AA1" w14:textId="77777777" w:rsidR="00457C0C" w:rsidRDefault="00457C0C" w:rsidP="00704512">
      <w:pPr>
        <w:rPr>
          <w:b w:val="0"/>
          <w:sz w:val="22"/>
          <w:szCs w:val="22"/>
        </w:rPr>
      </w:pPr>
    </w:p>
    <w:p w14:paraId="237E38FF" w14:textId="77777777" w:rsidR="00457C0C" w:rsidRPr="00866D07" w:rsidRDefault="00457C0C" w:rsidP="00704512">
      <w:pPr>
        <w:rPr>
          <w:b w:val="0"/>
          <w:sz w:val="22"/>
          <w:szCs w:val="22"/>
        </w:rPr>
      </w:pPr>
    </w:p>
    <w:p w14:paraId="3C5D658E" w14:textId="77777777" w:rsidR="00866D07" w:rsidRPr="0058207F" w:rsidRDefault="00A03CBF" w:rsidP="006E40F5">
      <w:pPr>
        <w:rPr>
          <w:rFonts w:ascii="Arial" w:hAnsi="Arial" w:cs="Arial"/>
          <w:b w:val="0"/>
          <w:sz w:val="22"/>
          <w:szCs w:val="22"/>
        </w:rPr>
      </w:pPr>
      <w:sdt>
        <w:sdtPr>
          <w:rPr>
            <w:rFonts w:ascii="Arial" w:hAnsi="Arial" w:cs="Arial"/>
            <w:b w:val="0"/>
            <w:sz w:val="22"/>
            <w:szCs w:val="22"/>
          </w:rPr>
          <w:id w:val="3071895"/>
          <w:placeholder>
            <w:docPart w:val="AD12A09956704ECF9954C518D98008DC"/>
          </w:placeholder>
          <w:dropDownList>
            <w:listItem w:displayText="Der Rechnungsbetrag ist mit Erhalt der Rechnung fällig und an die oben angegebene Bankverbindung zu überweisen." w:value="Der Rechnungsbetrag ist mit Erhalt der Rechnung fällig und an die oben angegebene Bankverbindung zu überweisen."/>
            <w:listItem w:displayText="Der Betrag wurde bar bezahlt." w:value="Der Betrag wurde bar bezahlt."/>
          </w:dropDownList>
        </w:sdtPr>
        <w:sdtEndPr/>
        <w:sdtContent>
          <w:r w:rsidR="00944056" w:rsidRPr="00644644">
            <w:rPr>
              <w:rFonts w:ascii="Arial" w:hAnsi="Arial" w:cs="Arial"/>
              <w:b w:val="0"/>
              <w:sz w:val="22"/>
              <w:szCs w:val="22"/>
            </w:rPr>
            <w:t>Der Rechnungsbetrag ist mit Erhalt der Rechnung fällig und an die oben angegebene Bankverbindung zu überweisen.</w:t>
          </w:r>
        </w:sdtContent>
      </w:sdt>
    </w:p>
    <w:p w14:paraId="660DC709" w14:textId="77777777" w:rsidR="006E40F5" w:rsidRPr="0058207F" w:rsidRDefault="006E40F5" w:rsidP="006E40F5">
      <w:pPr>
        <w:rPr>
          <w:rFonts w:ascii="Arial" w:hAnsi="Arial" w:cs="Arial"/>
          <w:b w:val="0"/>
          <w:sz w:val="22"/>
          <w:szCs w:val="22"/>
        </w:rPr>
      </w:pPr>
    </w:p>
    <w:p w14:paraId="399984EE" w14:textId="77777777" w:rsidR="006912AE" w:rsidRPr="0058207F" w:rsidRDefault="006912AE" w:rsidP="006E40F5">
      <w:pPr>
        <w:rPr>
          <w:rFonts w:ascii="Arial" w:hAnsi="Arial" w:cs="Arial"/>
          <w:b w:val="0"/>
          <w:sz w:val="22"/>
          <w:szCs w:val="22"/>
        </w:rPr>
      </w:pPr>
    </w:p>
    <w:p w14:paraId="518D5E13" w14:textId="77777777" w:rsidR="006E40F5" w:rsidRPr="0058207F" w:rsidRDefault="006E40F5" w:rsidP="006E40F5">
      <w:pPr>
        <w:rPr>
          <w:rFonts w:ascii="Arial" w:hAnsi="Arial" w:cs="Arial"/>
          <w:b w:val="0"/>
          <w:sz w:val="22"/>
          <w:szCs w:val="22"/>
        </w:rPr>
      </w:pPr>
      <w:r w:rsidRPr="0058207F">
        <w:rPr>
          <w:rFonts w:ascii="Arial" w:hAnsi="Arial" w:cs="Arial"/>
          <w:b w:val="0"/>
          <w:sz w:val="22"/>
          <w:szCs w:val="22"/>
        </w:rPr>
        <w:t>Mit freundlichen Grüßen</w:t>
      </w:r>
    </w:p>
    <w:p w14:paraId="375EE0E9" w14:textId="77777777" w:rsidR="006E40F5" w:rsidRDefault="006E40F5" w:rsidP="006E40F5">
      <w:pPr>
        <w:rPr>
          <w:rFonts w:ascii="Arial" w:hAnsi="Arial" w:cs="Arial"/>
          <w:b w:val="0"/>
          <w:sz w:val="22"/>
          <w:szCs w:val="22"/>
        </w:rPr>
      </w:pPr>
    </w:p>
    <w:p w14:paraId="4DE71499" w14:textId="77777777" w:rsidR="00AC489A" w:rsidRPr="0058207F" w:rsidRDefault="00AC489A" w:rsidP="006E40F5">
      <w:pPr>
        <w:rPr>
          <w:rFonts w:ascii="Arial" w:hAnsi="Arial" w:cs="Arial"/>
          <w:b w:val="0"/>
          <w:sz w:val="22"/>
          <w:szCs w:val="22"/>
        </w:rPr>
      </w:pPr>
    </w:p>
    <w:p w14:paraId="350E1623" w14:textId="77777777" w:rsidR="006E40F5" w:rsidRPr="0058207F" w:rsidRDefault="006E40F5" w:rsidP="006E40F5">
      <w:pPr>
        <w:rPr>
          <w:rFonts w:ascii="Arial" w:hAnsi="Arial" w:cs="Arial"/>
          <w:b w:val="0"/>
          <w:sz w:val="22"/>
          <w:szCs w:val="22"/>
        </w:rPr>
      </w:pPr>
    </w:p>
    <w:p w14:paraId="78740D69" w14:textId="77777777" w:rsidR="006E40F5" w:rsidRPr="0058207F" w:rsidRDefault="002158B5" w:rsidP="006E40F5">
      <w:p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Victoria Ott</w:t>
      </w:r>
    </w:p>
    <w:sectPr w:rsidR="006E40F5" w:rsidRPr="0058207F" w:rsidSect="00665075">
      <w:headerReference w:type="default" r:id="rId8"/>
      <w:footerReference w:type="default" r:id="rId9"/>
      <w:pgSz w:w="11906" w:h="16838"/>
      <w:pgMar w:top="1417" w:right="849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DF37070" w14:textId="77777777" w:rsidR="00B12BEC" w:rsidRDefault="00B12BEC" w:rsidP="00704512">
      <w:r>
        <w:separator/>
      </w:r>
    </w:p>
  </w:endnote>
  <w:endnote w:type="continuationSeparator" w:id="0">
    <w:p w14:paraId="59818E2E" w14:textId="77777777" w:rsidR="00B12BEC" w:rsidRDefault="00B12BEC" w:rsidP="00704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C0BBFD0" w14:textId="77777777" w:rsidR="009A15A6" w:rsidRPr="00060C69" w:rsidRDefault="009A15A6" w:rsidP="00060C69">
    <w:pPr>
      <w:pStyle w:val="Footer"/>
      <w:jc w:val="center"/>
      <w:rPr>
        <w:sz w:val="14"/>
        <w:szCs w:val="14"/>
      </w:rPr>
    </w:pPr>
    <w:r w:rsidRPr="00060C69">
      <w:rPr>
        <w:sz w:val="14"/>
        <w:szCs w:val="14"/>
      </w:rPr>
      <w:t xml:space="preserve">Die von mir erbrachte Leistung ist gemäß dem UStG $4 </w:t>
    </w:r>
    <w:proofErr w:type="spellStart"/>
    <w:r w:rsidRPr="00060C69">
      <w:rPr>
        <w:sz w:val="14"/>
        <w:szCs w:val="14"/>
      </w:rPr>
      <w:t>Nr</w:t>
    </w:r>
    <w:proofErr w:type="spellEnd"/>
    <w:r w:rsidRPr="00060C69">
      <w:rPr>
        <w:sz w:val="14"/>
        <w:szCs w:val="14"/>
      </w:rPr>
      <w:t xml:space="preserve"> 14 von der Umsatzsteuer befreit.</w:t>
    </w:r>
  </w:p>
  <w:p w14:paraId="29CA51A0" w14:textId="77777777" w:rsidR="009A15A6" w:rsidRPr="00F60F47" w:rsidRDefault="009A15A6" w:rsidP="00F60F47">
    <w:pPr>
      <w:pStyle w:val="Footer"/>
      <w:tabs>
        <w:tab w:val="clear" w:pos="9072"/>
      </w:tabs>
      <w:ind w:right="-993"/>
      <w:jc w:val="both"/>
      <w:rPr>
        <w:b w:val="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EBC63A4" w14:textId="77777777" w:rsidR="00B12BEC" w:rsidRDefault="00B12BEC" w:rsidP="00704512">
      <w:r>
        <w:separator/>
      </w:r>
    </w:p>
  </w:footnote>
  <w:footnote w:type="continuationSeparator" w:id="0">
    <w:p w14:paraId="032D3BE2" w14:textId="77777777" w:rsidR="00B12BEC" w:rsidRDefault="00B12BEC" w:rsidP="007045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D7AFD9F" w14:textId="77777777" w:rsidR="009A15A6" w:rsidRDefault="00A03CBF">
    <w:pPr>
      <w:pStyle w:val="Header"/>
    </w:pPr>
    <w:r>
      <w:rPr>
        <w:noProof/>
        <w:lang w:eastAsia="de-DE"/>
      </w:rPr>
      <w:pict w14:anchorId="3EF77FF9">
        <v:shapetype id="_x0000_t202" coordsize="21600,21600" o:spt="202" path="m0,0l0,21600,21600,21600,21600,0xe">
          <v:stroke joinstyle="miter"/>
          <v:path gradientshapeok="t" o:connecttype="rect"/>
        </v:shapetype>
        <v:shape id="_x0000_s8193" type="#_x0000_t202" style="position:absolute;margin-left:-56.7pt;margin-top:259.4pt;width:5.7pt;height:.55pt;z-index:251658240;mso-wrap-style:tight">
          <v:textbox>
            <w:txbxContent>
              <w:p w14:paraId="54EB72A9" w14:textId="77777777" w:rsidR="009A15A6" w:rsidRDefault="009A15A6"/>
            </w:txbxContent>
          </v:textbox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7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4625"/>
    <w:rsid w:val="0001026B"/>
    <w:rsid w:val="000103EA"/>
    <w:rsid w:val="00014278"/>
    <w:rsid w:val="00015076"/>
    <w:rsid w:val="00015BAC"/>
    <w:rsid w:val="00016A38"/>
    <w:rsid w:val="00025DFE"/>
    <w:rsid w:val="00034230"/>
    <w:rsid w:val="00041EAE"/>
    <w:rsid w:val="0006025A"/>
    <w:rsid w:val="00060C69"/>
    <w:rsid w:val="00062A94"/>
    <w:rsid w:val="00065B34"/>
    <w:rsid w:val="000665A2"/>
    <w:rsid w:val="00071C1C"/>
    <w:rsid w:val="00071CB5"/>
    <w:rsid w:val="00081C58"/>
    <w:rsid w:val="00085F41"/>
    <w:rsid w:val="00091852"/>
    <w:rsid w:val="000972CA"/>
    <w:rsid w:val="000A22B0"/>
    <w:rsid w:val="000A22D4"/>
    <w:rsid w:val="000C336B"/>
    <w:rsid w:val="000C5E68"/>
    <w:rsid w:val="000D19D5"/>
    <w:rsid w:val="000F56F4"/>
    <w:rsid w:val="000F7BF5"/>
    <w:rsid w:val="000F7C4C"/>
    <w:rsid w:val="001024B5"/>
    <w:rsid w:val="001028C3"/>
    <w:rsid w:val="00105AD4"/>
    <w:rsid w:val="00112AA5"/>
    <w:rsid w:val="00113CC8"/>
    <w:rsid w:val="00131ACC"/>
    <w:rsid w:val="001371BA"/>
    <w:rsid w:val="0014651D"/>
    <w:rsid w:val="00155A78"/>
    <w:rsid w:val="001571DF"/>
    <w:rsid w:val="001639FE"/>
    <w:rsid w:val="00165951"/>
    <w:rsid w:val="00174B0D"/>
    <w:rsid w:val="00177B13"/>
    <w:rsid w:val="00183EBE"/>
    <w:rsid w:val="00186626"/>
    <w:rsid w:val="0019252C"/>
    <w:rsid w:val="001C09E0"/>
    <w:rsid w:val="001C21A8"/>
    <w:rsid w:val="001C487D"/>
    <w:rsid w:val="001E2855"/>
    <w:rsid w:val="001E3620"/>
    <w:rsid w:val="001F283C"/>
    <w:rsid w:val="001F2CDF"/>
    <w:rsid w:val="001F6203"/>
    <w:rsid w:val="00204816"/>
    <w:rsid w:val="00206C42"/>
    <w:rsid w:val="00211866"/>
    <w:rsid w:val="00212D1C"/>
    <w:rsid w:val="002158B5"/>
    <w:rsid w:val="002275E5"/>
    <w:rsid w:val="00227C2E"/>
    <w:rsid w:val="00242198"/>
    <w:rsid w:val="00261A72"/>
    <w:rsid w:val="002766C1"/>
    <w:rsid w:val="00290EDE"/>
    <w:rsid w:val="002B7E02"/>
    <w:rsid w:val="002C122A"/>
    <w:rsid w:val="002C7FA0"/>
    <w:rsid w:val="002D106F"/>
    <w:rsid w:val="002D3799"/>
    <w:rsid w:val="002D4E4F"/>
    <w:rsid w:val="002D7214"/>
    <w:rsid w:val="002E2CDF"/>
    <w:rsid w:val="002F2E06"/>
    <w:rsid w:val="002F2E1E"/>
    <w:rsid w:val="002F77DB"/>
    <w:rsid w:val="00305774"/>
    <w:rsid w:val="00323B2A"/>
    <w:rsid w:val="003439AE"/>
    <w:rsid w:val="0036434A"/>
    <w:rsid w:val="00381051"/>
    <w:rsid w:val="003823D9"/>
    <w:rsid w:val="003841AF"/>
    <w:rsid w:val="00387D8E"/>
    <w:rsid w:val="003A6005"/>
    <w:rsid w:val="003A6147"/>
    <w:rsid w:val="003A636B"/>
    <w:rsid w:val="003B17EB"/>
    <w:rsid w:val="003B220C"/>
    <w:rsid w:val="003B7266"/>
    <w:rsid w:val="003C02E8"/>
    <w:rsid w:val="003C253E"/>
    <w:rsid w:val="003D3754"/>
    <w:rsid w:val="003D6B0E"/>
    <w:rsid w:val="003D6F53"/>
    <w:rsid w:val="003F2069"/>
    <w:rsid w:val="003F206C"/>
    <w:rsid w:val="00404491"/>
    <w:rsid w:val="00416AA5"/>
    <w:rsid w:val="00421B0F"/>
    <w:rsid w:val="004363F8"/>
    <w:rsid w:val="004422DA"/>
    <w:rsid w:val="00455AAC"/>
    <w:rsid w:val="00457C0C"/>
    <w:rsid w:val="004747DB"/>
    <w:rsid w:val="004A016B"/>
    <w:rsid w:val="004A7DA2"/>
    <w:rsid w:val="004B1320"/>
    <w:rsid w:val="004B3EF3"/>
    <w:rsid w:val="004B6EE9"/>
    <w:rsid w:val="004C30DA"/>
    <w:rsid w:val="004C5991"/>
    <w:rsid w:val="004D38F4"/>
    <w:rsid w:val="004D4264"/>
    <w:rsid w:val="004D67D7"/>
    <w:rsid w:val="004E119F"/>
    <w:rsid w:val="004E16B4"/>
    <w:rsid w:val="004E307C"/>
    <w:rsid w:val="004E5A85"/>
    <w:rsid w:val="004F077E"/>
    <w:rsid w:val="004F4625"/>
    <w:rsid w:val="004F527D"/>
    <w:rsid w:val="0050027F"/>
    <w:rsid w:val="00503E7E"/>
    <w:rsid w:val="0050461E"/>
    <w:rsid w:val="00506CB8"/>
    <w:rsid w:val="005249C6"/>
    <w:rsid w:val="0053561C"/>
    <w:rsid w:val="00543CCB"/>
    <w:rsid w:val="005548EF"/>
    <w:rsid w:val="0058207F"/>
    <w:rsid w:val="00584490"/>
    <w:rsid w:val="00591299"/>
    <w:rsid w:val="00594537"/>
    <w:rsid w:val="005A37E6"/>
    <w:rsid w:val="005B0C6A"/>
    <w:rsid w:val="005B7FA9"/>
    <w:rsid w:val="005C3761"/>
    <w:rsid w:val="005D43E5"/>
    <w:rsid w:val="005E5628"/>
    <w:rsid w:val="005E5C44"/>
    <w:rsid w:val="005F5E4B"/>
    <w:rsid w:val="00601730"/>
    <w:rsid w:val="006017C4"/>
    <w:rsid w:val="006043BF"/>
    <w:rsid w:val="0061305C"/>
    <w:rsid w:val="00621914"/>
    <w:rsid w:val="00622DC3"/>
    <w:rsid w:val="006238DD"/>
    <w:rsid w:val="00624D72"/>
    <w:rsid w:val="00644644"/>
    <w:rsid w:val="00653177"/>
    <w:rsid w:val="00665075"/>
    <w:rsid w:val="00671EA0"/>
    <w:rsid w:val="006723A1"/>
    <w:rsid w:val="00687EC5"/>
    <w:rsid w:val="006912AE"/>
    <w:rsid w:val="0069292A"/>
    <w:rsid w:val="006A3899"/>
    <w:rsid w:val="006A627F"/>
    <w:rsid w:val="006B3EB4"/>
    <w:rsid w:val="006B6D55"/>
    <w:rsid w:val="006C056C"/>
    <w:rsid w:val="006D5657"/>
    <w:rsid w:val="006E101A"/>
    <w:rsid w:val="006E2114"/>
    <w:rsid w:val="006E3B80"/>
    <w:rsid w:val="006E40F5"/>
    <w:rsid w:val="006F03F6"/>
    <w:rsid w:val="006F73F4"/>
    <w:rsid w:val="00704512"/>
    <w:rsid w:val="00740824"/>
    <w:rsid w:val="0074447D"/>
    <w:rsid w:val="00750C79"/>
    <w:rsid w:val="007512B8"/>
    <w:rsid w:val="00751563"/>
    <w:rsid w:val="0076168E"/>
    <w:rsid w:val="00764DC1"/>
    <w:rsid w:val="0078263D"/>
    <w:rsid w:val="007B5EF0"/>
    <w:rsid w:val="007E440F"/>
    <w:rsid w:val="007E4DF0"/>
    <w:rsid w:val="007F0C4B"/>
    <w:rsid w:val="007F7F98"/>
    <w:rsid w:val="008018C9"/>
    <w:rsid w:val="0081149A"/>
    <w:rsid w:val="0082331B"/>
    <w:rsid w:val="00823B11"/>
    <w:rsid w:val="00827EDA"/>
    <w:rsid w:val="00840FBE"/>
    <w:rsid w:val="00842CA6"/>
    <w:rsid w:val="008455DE"/>
    <w:rsid w:val="00847011"/>
    <w:rsid w:val="008550A2"/>
    <w:rsid w:val="00855F41"/>
    <w:rsid w:val="008565CA"/>
    <w:rsid w:val="0086306D"/>
    <w:rsid w:val="008656F5"/>
    <w:rsid w:val="00866D07"/>
    <w:rsid w:val="008738F1"/>
    <w:rsid w:val="008800E7"/>
    <w:rsid w:val="008949AD"/>
    <w:rsid w:val="00895FA9"/>
    <w:rsid w:val="008A58F3"/>
    <w:rsid w:val="008B28B2"/>
    <w:rsid w:val="008B5FA7"/>
    <w:rsid w:val="008C1CB0"/>
    <w:rsid w:val="008C1E5C"/>
    <w:rsid w:val="008C3AC1"/>
    <w:rsid w:val="008C7B19"/>
    <w:rsid w:val="008F02B7"/>
    <w:rsid w:val="00902442"/>
    <w:rsid w:val="009028DB"/>
    <w:rsid w:val="00904C8C"/>
    <w:rsid w:val="00905A4F"/>
    <w:rsid w:val="00916BAD"/>
    <w:rsid w:val="00937A63"/>
    <w:rsid w:val="00944056"/>
    <w:rsid w:val="00954D04"/>
    <w:rsid w:val="009630A7"/>
    <w:rsid w:val="00966E55"/>
    <w:rsid w:val="00971B53"/>
    <w:rsid w:val="0097595E"/>
    <w:rsid w:val="009940EE"/>
    <w:rsid w:val="009969C5"/>
    <w:rsid w:val="00996A69"/>
    <w:rsid w:val="009A05CF"/>
    <w:rsid w:val="009A0EB8"/>
    <w:rsid w:val="009A15A6"/>
    <w:rsid w:val="009A58FB"/>
    <w:rsid w:val="009A707B"/>
    <w:rsid w:val="009B1188"/>
    <w:rsid w:val="009B5ED5"/>
    <w:rsid w:val="009C7DAF"/>
    <w:rsid w:val="009D366F"/>
    <w:rsid w:val="009E1626"/>
    <w:rsid w:val="009E1AF6"/>
    <w:rsid w:val="009E1D93"/>
    <w:rsid w:val="009E22BF"/>
    <w:rsid w:val="009E2FE7"/>
    <w:rsid w:val="009E3732"/>
    <w:rsid w:val="009F3E40"/>
    <w:rsid w:val="00A03CBF"/>
    <w:rsid w:val="00A06FEA"/>
    <w:rsid w:val="00A11703"/>
    <w:rsid w:val="00A14989"/>
    <w:rsid w:val="00A21B12"/>
    <w:rsid w:val="00A35E6D"/>
    <w:rsid w:val="00A36F57"/>
    <w:rsid w:val="00A46794"/>
    <w:rsid w:val="00A53151"/>
    <w:rsid w:val="00A5693C"/>
    <w:rsid w:val="00A816CD"/>
    <w:rsid w:val="00AA6D15"/>
    <w:rsid w:val="00AB71C8"/>
    <w:rsid w:val="00AC489A"/>
    <w:rsid w:val="00AD092B"/>
    <w:rsid w:val="00AD6454"/>
    <w:rsid w:val="00AF660A"/>
    <w:rsid w:val="00B02A91"/>
    <w:rsid w:val="00B0531D"/>
    <w:rsid w:val="00B123DC"/>
    <w:rsid w:val="00B12BEC"/>
    <w:rsid w:val="00B20BF8"/>
    <w:rsid w:val="00B26A79"/>
    <w:rsid w:val="00B272C6"/>
    <w:rsid w:val="00B40B21"/>
    <w:rsid w:val="00B45D86"/>
    <w:rsid w:val="00B46186"/>
    <w:rsid w:val="00B46696"/>
    <w:rsid w:val="00B540B2"/>
    <w:rsid w:val="00B54141"/>
    <w:rsid w:val="00B54255"/>
    <w:rsid w:val="00B658BE"/>
    <w:rsid w:val="00B74221"/>
    <w:rsid w:val="00B768A2"/>
    <w:rsid w:val="00B930D6"/>
    <w:rsid w:val="00B94E16"/>
    <w:rsid w:val="00BA48A3"/>
    <w:rsid w:val="00BA60CC"/>
    <w:rsid w:val="00BC6643"/>
    <w:rsid w:val="00BD58B1"/>
    <w:rsid w:val="00BD759C"/>
    <w:rsid w:val="00BF1DEC"/>
    <w:rsid w:val="00BF2542"/>
    <w:rsid w:val="00C0669E"/>
    <w:rsid w:val="00C10314"/>
    <w:rsid w:val="00C119F3"/>
    <w:rsid w:val="00C131FE"/>
    <w:rsid w:val="00C228DB"/>
    <w:rsid w:val="00C41390"/>
    <w:rsid w:val="00C54EC1"/>
    <w:rsid w:val="00C56BD9"/>
    <w:rsid w:val="00C606E9"/>
    <w:rsid w:val="00C6370D"/>
    <w:rsid w:val="00C75ED3"/>
    <w:rsid w:val="00C76724"/>
    <w:rsid w:val="00C85267"/>
    <w:rsid w:val="00C87CD9"/>
    <w:rsid w:val="00C915DB"/>
    <w:rsid w:val="00CB5BAC"/>
    <w:rsid w:val="00CB6BB5"/>
    <w:rsid w:val="00CB7550"/>
    <w:rsid w:val="00CC1BFB"/>
    <w:rsid w:val="00CD202A"/>
    <w:rsid w:val="00CD2BC1"/>
    <w:rsid w:val="00CE194D"/>
    <w:rsid w:val="00CE2504"/>
    <w:rsid w:val="00CE6AA1"/>
    <w:rsid w:val="00CF7B13"/>
    <w:rsid w:val="00D0776F"/>
    <w:rsid w:val="00D10E09"/>
    <w:rsid w:val="00D16280"/>
    <w:rsid w:val="00D2332E"/>
    <w:rsid w:val="00D23FA0"/>
    <w:rsid w:val="00D30083"/>
    <w:rsid w:val="00D30AB4"/>
    <w:rsid w:val="00D34B49"/>
    <w:rsid w:val="00D37872"/>
    <w:rsid w:val="00D378A8"/>
    <w:rsid w:val="00D4561B"/>
    <w:rsid w:val="00D473D6"/>
    <w:rsid w:val="00D5073F"/>
    <w:rsid w:val="00D5198B"/>
    <w:rsid w:val="00D5445A"/>
    <w:rsid w:val="00D66798"/>
    <w:rsid w:val="00D66885"/>
    <w:rsid w:val="00D71D4C"/>
    <w:rsid w:val="00D737ED"/>
    <w:rsid w:val="00D76B3F"/>
    <w:rsid w:val="00D862A6"/>
    <w:rsid w:val="00DA312B"/>
    <w:rsid w:val="00DA46A1"/>
    <w:rsid w:val="00DB5A74"/>
    <w:rsid w:val="00DC4D49"/>
    <w:rsid w:val="00DD0A06"/>
    <w:rsid w:val="00DD2208"/>
    <w:rsid w:val="00DD6491"/>
    <w:rsid w:val="00DE65B2"/>
    <w:rsid w:val="00DF0E9F"/>
    <w:rsid w:val="00DF30BD"/>
    <w:rsid w:val="00DF7747"/>
    <w:rsid w:val="00E03787"/>
    <w:rsid w:val="00E04CC8"/>
    <w:rsid w:val="00E123C5"/>
    <w:rsid w:val="00E1299F"/>
    <w:rsid w:val="00E1353A"/>
    <w:rsid w:val="00E13DFC"/>
    <w:rsid w:val="00E15DEF"/>
    <w:rsid w:val="00E32115"/>
    <w:rsid w:val="00E546C9"/>
    <w:rsid w:val="00E56455"/>
    <w:rsid w:val="00E57C79"/>
    <w:rsid w:val="00E62881"/>
    <w:rsid w:val="00E86ED7"/>
    <w:rsid w:val="00E94EF2"/>
    <w:rsid w:val="00EA72BE"/>
    <w:rsid w:val="00EB4393"/>
    <w:rsid w:val="00EC0B6D"/>
    <w:rsid w:val="00EC1C03"/>
    <w:rsid w:val="00EC218D"/>
    <w:rsid w:val="00EC7C5B"/>
    <w:rsid w:val="00EF7172"/>
    <w:rsid w:val="00F0243B"/>
    <w:rsid w:val="00F1228C"/>
    <w:rsid w:val="00F127DD"/>
    <w:rsid w:val="00F23635"/>
    <w:rsid w:val="00F24E22"/>
    <w:rsid w:val="00F31F44"/>
    <w:rsid w:val="00F348DB"/>
    <w:rsid w:val="00F35B58"/>
    <w:rsid w:val="00F35F87"/>
    <w:rsid w:val="00F4249A"/>
    <w:rsid w:val="00F50A98"/>
    <w:rsid w:val="00F51BBE"/>
    <w:rsid w:val="00F534AC"/>
    <w:rsid w:val="00F601F4"/>
    <w:rsid w:val="00F60F47"/>
    <w:rsid w:val="00F61444"/>
    <w:rsid w:val="00F702A4"/>
    <w:rsid w:val="00F71DD1"/>
    <w:rsid w:val="00F7467D"/>
    <w:rsid w:val="00F82271"/>
    <w:rsid w:val="00F86BF3"/>
    <w:rsid w:val="00F870B6"/>
    <w:rsid w:val="00FB3C54"/>
    <w:rsid w:val="00FB3C6B"/>
    <w:rsid w:val="00FB4B11"/>
    <w:rsid w:val="00FD35BE"/>
    <w:rsid w:val="00FD64D0"/>
    <w:rsid w:val="00FD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7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  <w14:docId w14:val="3650A8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512"/>
    <w:pPr>
      <w:spacing w:after="0" w:line="240" w:lineRule="auto"/>
    </w:pPr>
    <w:rPr>
      <w:b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2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88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885"/>
  </w:style>
  <w:style w:type="paragraph" w:styleId="Footer">
    <w:name w:val="footer"/>
    <w:basedOn w:val="Normal"/>
    <w:link w:val="FooterChar"/>
    <w:uiPriority w:val="99"/>
    <w:unhideWhenUsed/>
    <w:rsid w:val="00D6688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885"/>
  </w:style>
  <w:style w:type="character" w:styleId="PlaceholderText">
    <w:name w:val="Placeholder Text"/>
    <w:basedOn w:val="DefaultParagraphFont"/>
    <w:uiPriority w:val="99"/>
    <w:semiHidden/>
    <w:rsid w:val="00D668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8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8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05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1031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0314"/>
    <w:rPr>
      <w:rFonts w:ascii="Tahoma" w:hAnsi="Tahoma" w:cs="Tahoma"/>
      <w:b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027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02E8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Gerlingen\Desktop\Rechnung%20Gerlingen%2065,53&#8364;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0FAB57117444619302CF8B7D90AD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FCF840-54FB-43DB-8F9D-8434BFD53AE9}"/>
      </w:docPartPr>
      <w:docPartBody>
        <w:p w:rsidR="006241F5" w:rsidRDefault="00590821">
          <w:pPr>
            <w:pStyle w:val="520FAB57117444619302CF8B7D90ADAB"/>
          </w:pPr>
          <w:r w:rsidRPr="002D0CF2"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F2793D462AAE4C3DA66AD50322EE386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B9E6C1-3458-4FF3-8E84-8595C4CAEC77}"/>
      </w:docPartPr>
      <w:docPartBody>
        <w:p w:rsidR="006241F5" w:rsidRDefault="00590821">
          <w:pPr>
            <w:pStyle w:val="F2793D462AAE4C3DA66AD50322EE3861"/>
          </w:pPr>
          <w:r w:rsidRPr="002D0CF2">
            <w:rPr>
              <w:rStyle w:val="PlaceholderText"/>
            </w:rPr>
            <w:t>Wählen Sie ein Element aus.</w:t>
          </w:r>
        </w:p>
      </w:docPartBody>
    </w:docPart>
    <w:docPart>
      <w:docPartPr>
        <w:name w:val="5E33B4A39CCE42B9BE5B61B5BF40CB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F2A80E-C5F4-47DB-87C7-E32F8D615EE6}"/>
      </w:docPartPr>
      <w:docPartBody>
        <w:p w:rsidR="006241F5" w:rsidRDefault="00590821">
          <w:pPr>
            <w:pStyle w:val="5E33B4A39CCE42B9BE5B61B5BF40CB5D"/>
          </w:pPr>
          <w:r w:rsidRPr="002D0CF2">
            <w:rPr>
              <w:rStyle w:val="PlaceholderText"/>
            </w:rPr>
            <w:t>Wählen Sie ein Element aus.</w:t>
          </w:r>
        </w:p>
      </w:docPartBody>
    </w:docPart>
    <w:docPart>
      <w:docPartPr>
        <w:name w:val="532776AC3B794173BFB626B054D45F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C3AFEA-1EB6-496E-8C30-A125D2F56DB6}"/>
      </w:docPartPr>
      <w:docPartBody>
        <w:p w:rsidR="006241F5" w:rsidRDefault="00590821">
          <w:pPr>
            <w:pStyle w:val="532776AC3B794173BFB626B054D45FE4"/>
          </w:pPr>
          <w:r w:rsidRPr="002D0CF2">
            <w:rPr>
              <w:rStyle w:val="PlaceholderText"/>
            </w:rPr>
            <w:t>Wählen Sie ein Element aus.</w:t>
          </w:r>
        </w:p>
      </w:docPartBody>
    </w:docPart>
    <w:docPart>
      <w:docPartPr>
        <w:name w:val="AD12A09956704ECF9954C518D98008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677ADE-929B-47BC-82B2-762D5F6494BD}"/>
      </w:docPartPr>
      <w:docPartBody>
        <w:p w:rsidR="006241F5" w:rsidRDefault="00590821">
          <w:pPr>
            <w:pStyle w:val="AD12A09956704ECF9954C518D98008DC"/>
          </w:pPr>
          <w:r w:rsidRPr="00387C7D">
            <w:rPr>
              <w:rStyle w:val="PlaceholderText"/>
            </w:rPr>
            <w:t>Wählen Sie ein Element aus.</w:t>
          </w:r>
        </w:p>
      </w:docPartBody>
    </w:docPart>
    <w:docPart>
      <w:docPartPr>
        <w:name w:val="7DC3C142401444EDBBAC1FD976B37A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6E0CBA-7876-48E1-A15D-87AE6F75EDFA}"/>
      </w:docPartPr>
      <w:docPartBody>
        <w:p w:rsidR="00EB0482" w:rsidRDefault="00303CB9" w:rsidP="00303CB9">
          <w:pPr>
            <w:pStyle w:val="7DC3C142401444EDBBAC1FD976B37A0A"/>
          </w:pPr>
          <w:r w:rsidRPr="002D0CF2"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627A8341C1A14A2BBBB51847E3DD93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4850ED-0167-4C89-BE34-AFE87E4DAA92}"/>
      </w:docPartPr>
      <w:docPartBody>
        <w:p w:rsidR="00465AF0" w:rsidRDefault="007D2617" w:rsidP="007D2617">
          <w:pPr>
            <w:pStyle w:val="627A8341C1A14A2BBBB51847E3DD9390"/>
          </w:pPr>
          <w:r w:rsidRPr="002D0CF2">
            <w:rPr>
              <w:rStyle w:val="PlaceholderText"/>
            </w:rPr>
            <w:t>Wählen Sie ein Element aus.</w:t>
          </w:r>
        </w:p>
      </w:docPartBody>
    </w:docPart>
    <w:docPart>
      <w:docPartPr>
        <w:name w:val="052623B3AC094D26A247F38AC9EDE1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A47587-37EE-43EC-A0DD-7D267779BE7F}"/>
      </w:docPartPr>
      <w:docPartBody>
        <w:p w:rsidR="00465AF0" w:rsidRDefault="007D2617" w:rsidP="007D2617">
          <w:pPr>
            <w:pStyle w:val="052623B3AC094D26A247F38AC9EDE12D"/>
          </w:pPr>
          <w:r w:rsidRPr="002D0CF2">
            <w:rPr>
              <w:rStyle w:val="PlaceholderText"/>
            </w:rPr>
            <w:t>Wählen Sie ein Element aus.</w:t>
          </w:r>
        </w:p>
      </w:docPartBody>
    </w:docPart>
    <w:docPart>
      <w:docPartPr>
        <w:name w:val="291F4F46C8E74261A40736AD182D21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044999-8C78-44D0-8855-3DE4ED03A00B}"/>
      </w:docPartPr>
      <w:docPartBody>
        <w:p w:rsidR="00972895" w:rsidRDefault="00F848AE" w:rsidP="00F848AE">
          <w:pPr>
            <w:pStyle w:val="291F4F46C8E74261A40736AD182D21CA"/>
          </w:pPr>
          <w:r w:rsidRPr="002D0CF2">
            <w:rPr>
              <w:rStyle w:val="PlaceholderText"/>
            </w:rPr>
            <w:t>Wählen Sie ein Element aus.</w:t>
          </w:r>
        </w:p>
      </w:docPartBody>
    </w:docPart>
    <w:docPart>
      <w:docPartPr>
        <w:name w:val="48D7800DEB04407B8498F58E3719B8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1C61D4-ECC3-41B6-983B-6362F5DB8221}"/>
      </w:docPartPr>
      <w:docPartBody>
        <w:p w:rsidR="0087010E" w:rsidRDefault="001C7132" w:rsidP="001C7132">
          <w:pPr>
            <w:pStyle w:val="48D7800DEB04407B8498F58E3719B8D5"/>
          </w:pPr>
          <w:r w:rsidRPr="002D0CF2">
            <w:rPr>
              <w:rStyle w:val="Placehold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14C08"/>
    <w:rsid w:val="000629E7"/>
    <w:rsid w:val="00075C35"/>
    <w:rsid w:val="000C7D0E"/>
    <w:rsid w:val="000D678F"/>
    <w:rsid w:val="000E14A5"/>
    <w:rsid w:val="001245AF"/>
    <w:rsid w:val="001C7132"/>
    <w:rsid w:val="00205FA8"/>
    <w:rsid w:val="00214CF4"/>
    <w:rsid w:val="00270342"/>
    <w:rsid w:val="00276E1E"/>
    <w:rsid w:val="002A5257"/>
    <w:rsid w:val="00303CB9"/>
    <w:rsid w:val="0039276C"/>
    <w:rsid w:val="003A48F2"/>
    <w:rsid w:val="003A6DB2"/>
    <w:rsid w:val="003C22B2"/>
    <w:rsid w:val="003F5D2D"/>
    <w:rsid w:val="0041115A"/>
    <w:rsid w:val="0043757A"/>
    <w:rsid w:val="00440848"/>
    <w:rsid w:val="00456472"/>
    <w:rsid w:val="00465AF0"/>
    <w:rsid w:val="00476134"/>
    <w:rsid w:val="0048661C"/>
    <w:rsid w:val="00492573"/>
    <w:rsid w:val="004C16E7"/>
    <w:rsid w:val="004C1DAE"/>
    <w:rsid w:val="004E703D"/>
    <w:rsid w:val="005235E6"/>
    <w:rsid w:val="00590821"/>
    <w:rsid w:val="006241F5"/>
    <w:rsid w:val="006C4810"/>
    <w:rsid w:val="00707349"/>
    <w:rsid w:val="00714857"/>
    <w:rsid w:val="0072318B"/>
    <w:rsid w:val="00744DA9"/>
    <w:rsid w:val="00757D7D"/>
    <w:rsid w:val="007A1F14"/>
    <w:rsid w:val="007D2617"/>
    <w:rsid w:val="00812A04"/>
    <w:rsid w:val="0087010E"/>
    <w:rsid w:val="008A1B55"/>
    <w:rsid w:val="008C1E5B"/>
    <w:rsid w:val="00901354"/>
    <w:rsid w:val="00957D4C"/>
    <w:rsid w:val="00960A32"/>
    <w:rsid w:val="00972895"/>
    <w:rsid w:val="009B396B"/>
    <w:rsid w:val="009E50D3"/>
    <w:rsid w:val="00A00E0C"/>
    <w:rsid w:val="00A034B7"/>
    <w:rsid w:val="00A14C08"/>
    <w:rsid w:val="00A623BB"/>
    <w:rsid w:val="00A94D35"/>
    <w:rsid w:val="00AD3830"/>
    <w:rsid w:val="00B130E1"/>
    <w:rsid w:val="00B20678"/>
    <w:rsid w:val="00B563F8"/>
    <w:rsid w:val="00B630EA"/>
    <w:rsid w:val="00B7040D"/>
    <w:rsid w:val="00B913ED"/>
    <w:rsid w:val="00BD3CC0"/>
    <w:rsid w:val="00C64BED"/>
    <w:rsid w:val="00C7044A"/>
    <w:rsid w:val="00C77C28"/>
    <w:rsid w:val="00CF186C"/>
    <w:rsid w:val="00D16E69"/>
    <w:rsid w:val="00D47AC2"/>
    <w:rsid w:val="00D620F0"/>
    <w:rsid w:val="00D86DAD"/>
    <w:rsid w:val="00D9171C"/>
    <w:rsid w:val="00DB245F"/>
    <w:rsid w:val="00E25F96"/>
    <w:rsid w:val="00E527C7"/>
    <w:rsid w:val="00E71FEA"/>
    <w:rsid w:val="00E84A8E"/>
    <w:rsid w:val="00E90F4B"/>
    <w:rsid w:val="00E95090"/>
    <w:rsid w:val="00EB0482"/>
    <w:rsid w:val="00EB0CBC"/>
    <w:rsid w:val="00F10415"/>
    <w:rsid w:val="00F33838"/>
    <w:rsid w:val="00F45461"/>
    <w:rsid w:val="00F848AE"/>
    <w:rsid w:val="00F87FA8"/>
    <w:rsid w:val="00F9560D"/>
    <w:rsid w:val="00FA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1DAE"/>
  </w:style>
  <w:style w:type="paragraph" w:customStyle="1" w:styleId="688250E768824EABAB31C989E6389BD8">
    <w:name w:val="688250E768824EABAB31C989E6389BD8"/>
    <w:rsid w:val="006241F5"/>
  </w:style>
  <w:style w:type="paragraph" w:customStyle="1" w:styleId="EA9C6996A6F14B6EABE2496A98AC0A6C">
    <w:name w:val="EA9C6996A6F14B6EABE2496A98AC0A6C"/>
    <w:rsid w:val="006241F5"/>
  </w:style>
  <w:style w:type="paragraph" w:customStyle="1" w:styleId="520FAB57117444619302CF8B7D90ADAB">
    <w:name w:val="520FAB57117444619302CF8B7D90ADAB"/>
    <w:rsid w:val="006241F5"/>
  </w:style>
  <w:style w:type="paragraph" w:customStyle="1" w:styleId="9A71EF8BC0FA498E8B23D300FA6193F1">
    <w:name w:val="9A71EF8BC0FA498E8B23D300FA6193F1"/>
    <w:rsid w:val="006241F5"/>
  </w:style>
  <w:style w:type="paragraph" w:customStyle="1" w:styleId="F88902817F2E4B15BA2E78BA6AE68569">
    <w:name w:val="F88902817F2E4B15BA2E78BA6AE68569"/>
    <w:rsid w:val="006241F5"/>
  </w:style>
  <w:style w:type="paragraph" w:customStyle="1" w:styleId="4B0FD6CED4974BD19E9FE4B484403BB9">
    <w:name w:val="4B0FD6CED4974BD19E9FE4B484403BB9"/>
    <w:rsid w:val="006241F5"/>
  </w:style>
  <w:style w:type="paragraph" w:customStyle="1" w:styleId="F2793D462AAE4C3DA66AD50322EE3861">
    <w:name w:val="F2793D462AAE4C3DA66AD50322EE3861"/>
    <w:rsid w:val="006241F5"/>
  </w:style>
  <w:style w:type="paragraph" w:customStyle="1" w:styleId="5E33B4A39CCE42B9BE5B61B5BF40CB5D">
    <w:name w:val="5E33B4A39CCE42B9BE5B61B5BF40CB5D"/>
    <w:rsid w:val="006241F5"/>
  </w:style>
  <w:style w:type="paragraph" w:customStyle="1" w:styleId="532776AC3B794173BFB626B054D45FE4">
    <w:name w:val="532776AC3B794173BFB626B054D45FE4"/>
    <w:rsid w:val="006241F5"/>
  </w:style>
  <w:style w:type="paragraph" w:customStyle="1" w:styleId="AD12A09956704ECF9954C518D98008DC">
    <w:name w:val="AD12A09956704ECF9954C518D98008DC"/>
    <w:rsid w:val="006241F5"/>
  </w:style>
  <w:style w:type="paragraph" w:customStyle="1" w:styleId="7A7668C19CC6421FA8194634D59AC806">
    <w:name w:val="7A7668C19CC6421FA8194634D59AC806"/>
    <w:rsid w:val="00A14C08"/>
  </w:style>
  <w:style w:type="paragraph" w:customStyle="1" w:styleId="7DC3C142401444EDBBAC1FD976B37A0A">
    <w:name w:val="7DC3C142401444EDBBAC1FD976B37A0A"/>
    <w:rsid w:val="00303CB9"/>
  </w:style>
  <w:style w:type="paragraph" w:customStyle="1" w:styleId="1E319AA27F2344129AF2A4541CD06B91">
    <w:name w:val="1E319AA27F2344129AF2A4541CD06B91"/>
    <w:rsid w:val="0072318B"/>
  </w:style>
  <w:style w:type="paragraph" w:customStyle="1" w:styleId="F750A6C20C1449B2B00B7AFF9F2FC677">
    <w:name w:val="F750A6C20C1449B2B00B7AFF9F2FC677"/>
    <w:rsid w:val="00B630EA"/>
  </w:style>
  <w:style w:type="paragraph" w:customStyle="1" w:styleId="60235A5A45294FF8BA803941D1EE3B0C">
    <w:name w:val="60235A5A45294FF8BA803941D1EE3B0C"/>
    <w:rsid w:val="00B630EA"/>
  </w:style>
  <w:style w:type="paragraph" w:customStyle="1" w:styleId="85F4DB7EB1B645B38D94886C93BEEC60">
    <w:name w:val="85F4DB7EB1B645B38D94886C93BEEC60"/>
    <w:rsid w:val="00B630EA"/>
  </w:style>
  <w:style w:type="paragraph" w:customStyle="1" w:styleId="7478B956399241B2A37685469357485D">
    <w:name w:val="7478B956399241B2A37685469357485D"/>
    <w:rsid w:val="00E95090"/>
  </w:style>
  <w:style w:type="paragraph" w:customStyle="1" w:styleId="56EED0536BEE4FB88DA481092DD67680">
    <w:name w:val="56EED0536BEE4FB88DA481092DD67680"/>
    <w:rsid w:val="00A94D35"/>
  </w:style>
  <w:style w:type="paragraph" w:customStyle="1" w:styleId="96692A4C05CB46B4B13D7419BA5E2496">
    <w:name w:val="96692A4C05CB46B4B13D7419BA5E2496"/>
    <w:rsid w:val="00A94D35"/>
  </w:style>
  <w:style w:type="paragraph" w:customStyle="1" w:styleId="69C63B05189D4ACFA5EBD49FF417DBDF">
    <w:name w:val="69C63B05189D4ACFA5EBD49FF417DBDF"/>
    <w:rsid w:val="00A94D35"/>
  </w:style>
  <w:style w:type="paragraph" w:customStyle="1" w:styleId="10335C7126D741B9A63AD9610126AE6C">
    <w:name w:val="10335C7126D741B9A63AD9610126AE6C"/>
    <w:rsid w:val="00A94D35"/>
  </w:style>
  <w:style w:type="paragraph" w:customStyle="1" w:styleId="4B18CFA0592842489E0617A7F1A8E11B">
    <w:name w:val="4B18CFA0592842489E0617A7F1A8E11B"/>
    <w:rsid w:val="00A94D35"/>
  </w:style>
  <w:style w:type="paragraph" w:customStyle="1" w:styleId="80D6AA194953445598ACBF97C121A085">
    <w:name w:val="80D6AA194953445598ACBF97C121A085"/>
    <w:rsid w:val="00E84A8E"/>
  </w:style>
  <w:style w:type="paragraph" w:customStyle="1" w:styleId="9015CACFF7D042A9A6178F8AE729A6EA">
    <w:name w:val="9015CACFF7D042A9A6178F8AE729A6EA"/>
    <w:rsid w:val="00E84A8E"/>
  </w:style>
  <w:style w:type="paragraph" w:customStyle="1" w:styleId="DB1094236D774A2BB9F71A6356F1CE27">
    <w:name w:val="DB1094236D774A2BB9F71A6356F1CE27"/>
    <w:rsid w:val="00B7040D"/>
  </w:style>
  <w:style w:type="paragraph" w:customStyle="1" w:styleId="C7812386860244FD971D197B8B463EAB">
    <w:name w:val="C7812386860244FD971D197B8B463EAB"/>
    <w:rsid w:val="00B7040D"/>
  </w:style>
  <w:style w:type="paragraph" w:customStyle="1" w:styleId="E805E6DDBE224F6E9063421BB4C1F48A">
    <w:name w:val="E805E6DDBE224F6E9063421BB4C1F48A"/>
    <w:rsid w:val="00B7040D"/>
  </w:style>
  <w:style w:type="paragraph" w:customStyle="1" w:styleId="362E875FAF474E728AEBB59D5B8A86CA">
    <w:name w:val="362E875FAF474E728AEBB59D5B8A86CA"/>
    <w:rsid w:val="00B7040D"/>
  </w:style>
  <w:style w:type="paragraph" w:customStyle="1" w:styleId="9E30A780C0E14D1C86F694B1FF9D00A4">
    <w:name w:val="9E30A780C0E14D1C86F694B1FF9D00A4"/>
    <w:rsid w:val="00B7040D"/>
  </w:style>
  <w:style w:type="paragraph" w:customStyle="1" w:styleId="627A8341C1A14A2BBBB51847E3DD9390">
    <w:name w:val="627A8341C1A14A2BBBB51847E3DD9390"/>
    <w:rsid w:val="007D2617"/>
  </w:style>
  <w:style w:type="paragraph" w:customStyle="1" w:styleId="052623B3AC094D26A247F38AC9EDE12D">
    <w:name w:val="052623B3AC094D26A247F38AC9EDE12D"/>
    <w:rsid w:val="007D2617"/>
  </w:style>
  <w:style w:type="paragraph" w:customStyle="1" w:styleId="BFA6550B95DD4C51B12E9FED79C67FC9">
    <w:name w:val="BFA6550B95DD4C51B12E9FED79C67FC9"/>
    <w:rsid w:val="00CF186C"/>
  </w:style>
  <w:style w:type="paragraph" w:customStyle="1" w:styleId="CF2334F4D9004D90B699F77BCC919DB4">
    <w:name w:val="CF2334F4D9004D90B699F77BCC919DB4"/>
    <w:rsid w:val="00440848"/>
  </w:style>
  <w:style w:type="paragraph" w:customStyle="1" w:styleId="9836E02729574ACF8FB29FC2EEE0959A">
    <w:name w:val="9836E02729574ACF8FB29FC2EEE0959A"/>
    <w:rsid w:val="00440848"/>
  </w:style>
  <w:style w:type="paragraph" w:customStyle="1" w:styleId="BAB2442EDC7140BDA2B7AB32C75DFCB7">
    <w:name w:val="BAB2442EDC7140BDA2B7AB32C75DFCB7"/>
    <w:rsid w:val="00440848"/>
  </w:style>
  <w:style w:type="paragraph" w:customStyle="1" w:styleId="85A6ACED16364BC0B9370E13F569D945">
    <w:name w:val="85A6ACED16364BC0B9370E13F569D945"/>
    <w:rsid w:val="00440848"/>
  </w:style>
  <w:style w:type="paragraph" w:customStyle="1" w:styleId="4729FDA5224742669ACCA7CA3BFE7F94">
    <w:name w:val="4729FDA5224742669ACCA7CA3BFE7F94"/>
    <w:rsid w:val="00440848"/>
  </w:style>
  <w:style w:type="paragraph" w:customStyle="1" w:styleId="BB70CF9E3A704640A95696C69E6B81A4">
    <w:name w:val="BB70CF9E3A704640A95696C69E6B81A4"/>
    <w:rsid w:val="00440848"/>
  </w:style>
  <w:style w:type="paragraph" w:customStyle="1" w:styleId="291F4F46C8E74261A40736AD182D21CA">
    <w:name w:val="291F4F46C8E74261A40736AD182D21CA"/>
    <w:rsid w:val="00F848AE"/>
  </w:style>
  <w:style w:type="paragraph" w:customStyle="1" w:styleId="48D7800DEB04407B8498F58E3719B8D5">
    <w:name w:val="48D7800DEB04407B8498F58E3719B8D5"/>
    <w:rsid w:val="001C7132"/>
  </w:style>
  <w:style w:type="paragraph" w:customStyle="1" w:styleId="EBB1D935B577D64D94C4F875791D3A27">
    <w:name w:val="EBB1D935B577D64D94C4F875791D3A27"/>
    <w:rsid w:val="00B20678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2EF63ABA2AE73B4481DC1135DA391A40">
    <w:name w:val="2EF63ABA2AE73B4481DC1135DA391A40"/>
    <w:rsid w:val="004C1DAE"/>
    <w:pPr>
      <w:spacing w:after="0" w:line="240" w:lineRule="auto"/>
    </w:pPr>
    <w:rPr>
      <w:sz w:val="24"/>
      <w:szCs w:val="24"/>
      <w:lang w:val="en-US"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4CF32-AE05-A14C-90C2-808E24457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\Dokumente und Einstellungen\Gerlingen\Desktop\Rechnung Gerlingen 65,53€ (1).dotx</Template>
  <TotalTime>1</TotalTime>
  <Pages>1</Pages>
  <Words>191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Gerlingen</dc:creator>
  <cp:lastModifiedBy>Sascha Gros</cp:lastModifiedBy>
  <cp:revision>9</cp:revision>
  <cp:lastPrinted>2010-07-02T06:04:00Z</cp:lastPrinted>
  <dcterms:created xsi:type="dcterms:W3CDTF">2015-12-01T12:03:00Z</dcterms:created>
  <dcterms:modified xsi:type="dcterms:W3CDTF">2015-12-15T08:38:00Z</dcterms:modified>
</cp:coreProperties>
</file>